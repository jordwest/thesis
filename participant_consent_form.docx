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D5D" w:rsidRPr="002E0BCC" w:rsidRDefault="0063047F" w:rsidP="0063047F">
      <w:pPr>
        <w:autoSpaceDE w:val="0"/>
        <w:autoSpaceDN w:val="0"/>
        <w:adjustRightInd w:val="0"/>
        <w:jc w:val="center"/>
        <w:rPr>
          <w:b/>
          <w:sz w:val="28"/>
          <w:szCs w:val="20"/>
        </w:rPr>
      </w:pPr>
      <w:r w:rsidRPr="002E0BCC">
        <w:rPr>
          <w:b/>
          <w:sz w:val="28"/>
          <w:szCs w:val="20"/>
        </w:rPr>
        <w:t xml:space="preserve">Participant </w:t>
      </w:r>
      <w:r w:rsidR="00D81BA2">
        <w:rPr>
          <w:b/>
          <w:sz w:val="28"/>
          <w:szCs w:val="20"/>
        </w:rPr>
        <w:t>Consent Form</w:t>
      </w:r>
    </w:p>
    <w:p w:rsidR="00D81BA2" w:rsidRDefault="00385A76" w:rsidP="00385A76">
      <w:pPr>
        <w:autoSpaceDE w:val="0"/>
        <w:autoSpaceDN w:val="0"/>
        <w:adjustRightInd w:val="0"/>
        <w:jc w:val="left"/>
        <w:rPr>
          <w:szCs w:val="20"/>
        </w:rPr>
      </w:pPr>
      <w:r>
        <w:rPr>
          <w:b/>
          <w:szCs w:val="20"/>
        </w:rPr>
        <w:t xml:space="preserve">Project Title: </w:t>
      </w:r>
      <w:r w:rsidR="0050106E">
        <w:rPr>
          <w:szCs w:val="20"/>
        </w:rPr>
        <w:t xml:space="preserve">Machine Learning and </w:t>
      </w:r>
      <w:r w:rsidR="00D81BA2" w:rsidRPr="00385A76">
        <w:rPr>
          <w:szCs w:val="20"/>
        </w:rPr>
        <w:t>Spaced Repetition Systems for Predicting Foreign Language Vocabulary Test Scores</w:t>
      </w:r>
    </w:p>
    <w:p w:rsidR="00A563D1" w:rsidRDefault="00A563D1" w:rsidP="00A563D1">
      <w:pPr>
        <w:autoSpaceDE w:val="0"/>
        <w:autoSpaceDN w:val="0"/>
        <w:adjustRightInd w:val="0"/>
        <w:jc w:val="left"/>
        <w:rPr>
          <w:szCs w:val="20"/>
        </w:rPr>
      </w:pPr>
      <w:r w:rsidRPr="00A563D1">
        <w:rPr>
          <w:b/>
          <w:szCs w:val="20"/>
        </w:rPr>
        <w:t>Investigator</w:t>
      </w:r>
      <w:r w:rsidRPr="00D90643">
        <w:rPr>
          <w:b/>
          <w:szCs w:val="20"/>
        </w:rPr>
        <w:t>:</w:t>
      </w:r>
      <w:r>
        <w:rPr>
          <w:szCs w:val="20"/>
        </w:rPr>
        <w:t xml:space="preserve"> Jordan West, Undergraduate Engineering Honours Student, Centre for Educational Innovation in Technology</w:t>
      </w:r>
    </w:p>
    <w:p w:rsidR="003F3587" w:rsidRDefault="00A563D1" w:rsidP="00A563D1">
      <w:pPr>
        <w:autoSpaceDE w:val="0"/>
        <w:autoSpaceDN w:val="0"/>
        <w:adjustRightInd w:val="0"/>
        <w:jc w:val="left"/>
        <w:rPr>
          <w:szCs w:val="20"/>
        </w:rPr>
      </w:pPr>
      <w:r>
        <w:rPr>
          <w:b/>
          <w:szCs w:val="20"/>
        </w:rPr>
        <w:t>Supervisor: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Dr.</w:t>
      </w:r>
      <w:proofErr w:type="spellEnd"/>
      <w:r>
        <w:rPr>
          <w:szCs w:val="20"/>
        </w:rPr>
        <w:t xml:space="preserve"> Mark Schulz, Associate Director, Centre for Educational Innovation in Technology</w:t>
      </w:r>
    </w:p>
    <w:p w:rsidR="00506B9F" w:rsidRDefault="00506B9F" w:rsidP="00A563D1">
      <w:pPr>
        <w:autoSpaceDE w:val="0"/>
        <w:autoSpaceDN w:val="0"/>
        <w:adjustRightInd w:val="0"/>
        <w:jc w:val="left"/>
        <w:rPr>
          <w:szCs w:val="20"/>
        </w:rPr>
      </w:pPr>
    </w:p>
    <w:p w:rsidR="00506B9F" w:rsidRDefault="00506B9F" w:rsidP="00A563D1">
      <w:pPr>
        <w:autoSpaceDE w:val="0"/>
        <w:autoSpaceDN w:val="0"/>
        <w:adjustRightInd w:val="0"/>
        <w:jc w:val="left"/>
        <w:rPr>
          <w:szCs w:val="20"/>
        </w:rPr>
      </w:pPr>
    </w:p>
    <w:p w:rsidR="003F3587" w:rsidRDefault="003F3587" w:rsidP="00A563D1">
      <w:pPr>
        <w:autoSpaceDE w:val="0"/>
        <w:autoSpaceDN w:val="0"/>
        <w:adjustRightInd w:val="0"/>
        <w:jc w:val="left"/>
        <w:rPr>
          <w:szCs w:val="20"/>
        </w:rPr>
      </w:pPr>
      <w:r>
        <w:rPr>
          <w:szCs w:val="20"/>
        </w:rPr>
        <w:t>Participant Name: ____________________________________</w:t>
      </w:r>
    </w:p>
    <w:p w:rsidR="00D53A1F" w:rsidRDefault="00D53A1F" w:rsidP="00A563D1">
      <w:pPr>
        <w:autoSpaceDE w:val="0"/>
        <w:autoSpaceDN w:val="0"/>
        <w:adjustRightInd w:val="0"/>
        <w:jc w:val="left"/>
        <w:rPr>
          <w:szCs w:val="20"/>
        </w:rPr>
      </w:pPr>
    </w:p>
    <w:p w:rsidR="00C814E2" w:rsidRDefault="003F3587" w:rsidP="005102DD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left"/>
        <w:rPr>
          <w:szCs w:val="20"/>
        </w:rPr>
      </w:pPr>
      <w:r w:rsidRPr="005102DD">
        <w:rPr>
          <w:szCs w:val="20"/>
        </w:rPr>
        <w:t>I have read</w:t>
      </w:r>
      <w:r w:rsidR="00C814E2">
        <w:rPr>
          <w:szCs w:val="20"/>
        </w:rPr>
        <w:t xml:space="preserve"> and understand</w:t>
      </w:r>
      <w:r w:rsidRPr="005102DD">
        <w:rPr>
          <w:szCs w:val="20"/>
        </w:rPr>
        <w:t xml:space="preserve"> th</w:t>
      </w:r>
      <w:r w:rsidR="00C814E2">
        <w:rPr>
          <w:szCs w:val="20"/>
        </w:rPr>
        <w:t>e Participant Information Sheet</w:t>
      </w:r>
      <w:r w:rsidR="004A13B1">
        <w:rPr>
          <w:szCs w:val="20"/>
        </w:rPr>
        <w:t xml:space="preserve"> for this project</w:t>
      </w:r>
      <w:bookmarkStart w:id="0" w:name="_GoBack"/>
      <w:bookmarkEnd w:id="0"/>
      <w:r w:rsidR="00385CE3">
        <w:rPr>
          <w:szCs w:val="20"/>
        </w:rPr>
        <w:t>.</w:t>
      </w:r>
    </w:p>
    <w:p w:rsidR="00C814E2" w:rsidRDefault="00C814E2" w:rsidP="00C814E2">
      <w:pPr>
        <w:pStyle w:val="ListParagraph"/>
        <w:autoSpaceDE w:val="0"/>
        <w:autoSpaceDN w:val="0"/>
        <w:adjustRightInd w:val="0"/>
        <w:jc w:val="left"/>
        <w:rPr>
          <w:szCs w:val="20"/>
        </w:rPr>
      </w:pPr>
    </w:p>
    <w:p w:rsidR="00C814E2" w:rsidRPr="00C814E2" w:rsidRDefault="00C814E2" w:rsidP="00C814E2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left"/>
        <w:rPr>
          <w:szCs w:val="20"/>
        </w:rPr>
      </w:pPr>
      <w:r>
        <w:rPr>
          <w:szCs w:val="20"/>
        </w:rPr>
        <w:t xml:space="preserve">I </w:t>
      </w:r>
      <w:r w:rsidR="003F3587" w:rsidRPr="005102DD">
        <w:rPr>
          <w:szCs w:val="20"/>
        </w:rPr>
        <w:t>understand that my participation is voluntary and</w:t>
      </w:r>
      <w:r w:rsidR="00023FCA" w:rsidRPr="005102DD">
        <w:rPr>
          <w:szCs w:val="20"/>
        </w:rPr>
        <w:t xml:space="preserve"> that</w:t>
      </w:r>
      <w:r w:rsidR="003F3587" w:rsidRPr="005102DD">
        <w:rPr>
          <w:szCs w:val="20"/>
        </w:rPr>
        <w:t xml:space="preserve"> I will not receive any benefit for participating.</w:t>
      </w:r>
    </w:p>
    <w:p w:rsidR="00C814E2" w:rsidRPr="00C814E2" w:rsidRDefault="00C814E2" w:rsidP="00C814E2">
      <w:pPr>
        <w:pStyle w:val="ListParagraph"/>
        <w:autoSpaceDE w:val="0"/>
        <w:autoSpaceDN w:val="0"/>
        <w:adjustRightInd w:val="0"/>
        <w:jc w:val="left"/>
        <w:rPr>
          <w:szCs w:val="20"/>
        </w:rPr>
      </w:pPr>
    </w:p>
    <w:p w:rsidR="00C814E2" w:rsidRPr="00C814E2" w:rsidRDefault="003F3587" w:rsidP="00C814E2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left"/>
        <w:rPr>
          <w:szCs w:val="20"/>
        </w:rPr>
      </w:pPr>
      <w:r w:rsidRPr="005102DD">
        <w:rPr>
          <w:szCs w:val="20"/>
        </w:rPr>
        <w:t>I understand that I may withdraw at any time</w:t>
      </w:r>
      <w:r w:rsidR="006F5BBA" w:rsidRPr="005102DD">
        <w:rPr>
          <w:szCs w:val="20"/>
        </w:rPr>
        <w:t xml:space="preserve"> without </w:t>
      </w:r>
      <w:r w:rsidR="00023FCA" w:rsidRPr="005102DD">
        <w:rPr>
          <w:szCs w:val="20"/>
        </w:rPr>
        <w:t>penalty</w:t>
      </w:r>
      <w:r w:rsidR="00C814E2">
        <w:rPr>
          <w:szCs w:val="20"/>
        </w:rPr>
        <w:t>.</w:t>
      </w:r>
    </w:p>
    <w:p w:rsidR="00C814E2" w:rsidRPr="00C814E2" w:rsidRDefault="00C814E2" w:rsidP="00C814E2">
      <w:pPr>
        <w:pStyle w:val="ListParagraph"/>
        <w:autoSpaceDE w:val="0"/>
        <w:autoSpaceDN w:val="0"/>
        <w:adjustRightInd w:val="0"/>
        <w:jc w:val="left"/>
        <w:rPr>
          <w:szCs w:val="20"/>
        </w:rPr>
      </w:pPr>
    </w:p>
    <w:p w:rsidR="005102DD" w:rsidRPr="00417267" w:rsidRDefault="006F5BBA" w:rsidP="00417267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left"/>
        <w:rPr>
          <w:szCs w:val="20"/>
        </w:rPr>
      </w:pPr>
      <w:r w:rsidRPr="005102DD">
        <w:rPr>
          <w:szCs w:val="20"/>
        </w:rPr>
        <w:t xml:space="preserve">I </w:t>
      </w:r>
      <w:r w:rsidR="00924DD6">
        <w:rPr>
          <w:szCs w:val="20"/>
        </w:rPr>
        <w:t>am participating with the knowledge</w:t>
      </w:r>
      <w:r w:rsidRPr="005102DD">
        <w:rPr>
          <w:szCs w:val="20"/>
        </w:rPr>
        <w:t xml:space="preserve"> that data will be stored securely, confidentially and anonymously.</w:t>
      </w:r>
    </w:p>
    <w:p w:rsidR="005102DD" w:rsidRPr="005102DD" w:rsidRDefault="005102DD" w:rsidP="005102DD">
      <w:pPr>
        <w:autoSpaceDE w:val="0"/>
        <w:autoSpaceDN w:val="0"/>
        <w:adjustRightInd w:val="0"/>
        <w:jc w:val="left"/>
        <w:rPr>
          <w:szCs w:val="20"/>
        </w:rPr>
      </w:pPr>
    </w:p>
    <w:p w:rsidR="003F3587" w:rsidRDefault="003F3587" w:rsidP="00A563D1">
      <w:pPr>
        <w:autoSpaceDE w:val="0"/>
        <w:autoSpaceDN w:val="0"/>
        <w:adjustRightInd w:val="0"/>
        <w:jc w:val="left"/>
        <w:rPr>
          <w:szCs w:val="20"/>
        </w:rPr>
      </w:pPr>
      <w:r>
        <w:rPr>
          <w:szCs w:val="20"/>
        </w:rPr>
        <w:t>Signature</w:t>
      </w:r>
      <w:r w:rsidR="00811DB8">
        <w:rPr>
          <w:szCs w:val="20"/>
        </w:rPr>
        <w:t xml:space="preserve"> of Participant</w:t>
      </w:r>
      <w:r>
        <w:rPr>
          <w:szCs w:val="20"/>
        </w:rPr>
        <w:t>: _________________________________</w:t>
      </w:r>
    </w:p>
    <w:p w:rsidR="00811DB8" w:rsidRDefault="00811DB8" w:rsidP="00A563D1">
      <w:pPr>
        <w:autoSpaceDE w:val="0"/>
        <w:autoSpaceDN w:val="0"/>
        <w:adjustRightInd w:val="0"/>
        <w:jc w:val="left"/>
        <w:rPr>
          <w:szCs w:val="20"/>
        </w:rPr>
      </w:pPr>
    </w:p>
    <w:p w:rsidR="00811DB8" w:rsidRPr="00A563D1" w:rsidRDefault="00811DB8" w:rsidP="00C10E9F">
      <w:pPr>
        <w:tabs>
          <w:tab w:val="left" w:pos="6237"/>
          <w:tab w:val="left" w:pos="6946"/>
          <w:tab w:val="left" w:pos="7797"/>
        </w:tabs>
        <w:autoSpaceDE w:val="0"/>
        <w:autoSpaceDN w:val="0"/>
        <w:adjustRightInd w:val="0"/>
        <w:jc w:val="left"/>
        <w:rPr>
          <w:szCs w:val="20"/>
        </w:rPr>
      </w:pPr>
      <w:r>
        <w:rPr>
          <w:szCs w:val="20"/>
        </w:rPr>
        <w:t>Signature of Witness: _________________________________  Date: _____ / ______ / ______</w:t>
      </w:r>
      <w:r>
        <w:rPr>
          <w:szCs w:val="20"/>
        </w:rPr>
        <w:br/>
      </w:r>
      <w:r w:rsidRPr="00811DB8">
        <w:rPr>
          <w:sz w:val="12"/>
          <w:szCs w:val="20"/>
        </w:rPr>
        <w:tab/>
        <w:t>(Day)</w:t>
      </w:r>
      <w:r w:rsidRPr="00811DB8">
        <w:rPr>
          <w:sz w:val="12"/>
          <w:szCs w:val="20"/>
        </w:rPr>
        <w:tab/>
        <w:t>(Month)</w:t>
      </w:r>
      <w:r w:rsidRPr="00811DB8">
        <w:rPr>
          <w:sz w:val="12"/>
          <w:szCs w:val="20"/>
        </w:rPr>
        <w:tab/>
        <w:t>(Year)</w:t>
      </w:r>
    </w:p>
    <w:p w:rsidR="005C18D5" w:rsidRDefault="005C18D5" w:rsidP="005C18D5">
      <w:pPr>
        <w:autoSpaceDE w:val="0"/>
        <w:autoSpaceDN w:val="0"/>
        <w:adjustRightInd w:val="0"/>
        <w:jc w:val="center"/>
        <w:rPr>
          <w:szCs w:val="20"/>
        </w:rPr>
      </w:pPr>
    </w:p>
    <w:p w:rsidR="00950150" w:rsidRPr="00950150" w:rsidRDefault="00950150" w:rsidP="00950150">
      <w:pPr>
        <w:rPr>
          <w:szCs w:val="20"/>
        </w:rPr>
      </w:pPr>
    </w:p>
    <w:sectPr w:rsidR="00950150" w:rsidRPr="00950150" w:rsidSect="00D1293F">
      <w:headerReference w:type="first" r:id="rId8"/>
      <w:footerReference w:type="first" r:id="rId9"/>
      <w:pgSz w:w="11906" w:h="16838" w:code="9"/>
      <w:pgMar w:top="3169" w:right="1701" w:bottom="1701" w:left="1701" w:header="1438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E54" w:rsidRDefault="00D32E54" w:rsidP="00C26B9E">
      <w:r>
        <w:separator/>
      </w:r>
    </w:p>
  </w:endnote>
  <w:endnote w:type="continuationSeparator" w:id="0">
    <w:p w:rsidR="00D32E54" w:rsidRDefault="00D32E54" w:rsidP="00C2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-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Neue-Medium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Neue-Ligh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E05" w:rsidRDefault="00B170B7" w:rsidP="00D453A1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394335</wp:posOffset>
              </wp:positionH>
              <wp:positionV relativeFrom="page">
                <wp:posOffset>9834245</wp:posOffset>
              </wp:positionV>
              <wp:extent cx="6858000" cy="0"/>
              <wp:effectExtent l="13335" t="13970" r="5715" b="508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A8996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31.05pt;margin-top:774.35pt;width:540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" strokecolor="#a8996e" strokeweight=".5pt">
              <w10:wrap anchorx="page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5420360</wp:posOffset>
          </wp:positionH>
          <wp:positionV relativeFrom="paragraph">
            <wp:posOffset>-10160</wp:posOffset>
          </wp:positionV>
          <wp:extent cx="800100" cy="569595"/>
          <wp:effectExtent l="0" t="0" r="0" b="1905"/>
          <wp:wrapNone/>
          <wp:docPr id="16" name="Picture 8" descr="UQ100year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Q100years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394335</wp:posOffset>
              </wp:positionH>
              <wp:positionV relativeFrom="page">
                <wp:posOffset>9904730</wp:posOffset>
              </wp:positionV>
              <wp:extent cx="5839460" cy="434975"/>
              <wp:effectExtent l="3810" t="0" r="0" b="4445"/>
              <wp:wrapTopAndBottom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9460" cy="434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9670" w:type="dxa"/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518"/>
                            <w:gridCol w:w="2410"/>
                            <w:gridCol w:w="1675"/>
                            <w:gridCol w:w="3067"/>
                          </w:tblGrid>
                          <w:tr w:rsidR="00564E05" w:rsidRPr="00177E5B" w:rsidTr="0063047F">
                            <w:trPr>
                              <w:trHeight w:val="270"/>
                            </w:trPr>
                            <w:tc>
                              <w:tcPr>
                                <w:tcW w:w="2518" w:type="dxa"/>
                              </w:tcPr>
                              <w:p w:rsidR="00D1293F" w:rsidRPr="00177E5B" w:rsidRDefault="00610BA7" w:rsidP="00D1293F">
                                <w:pPr>
                                  <w:pStyle w:val="Footer"/>
                                  <w:rPr>
                                    <w:rFonts w:ascii="Calibri" w:hAnsi="Calibri" w:cs="Calibri"/>
                                    <w:b/>
                                    <w:sz w:val="16"/>
                                  </w:rPr>
                                </w:pPr>
                                <w:r w:rsidRPr="00177E5B">
                                  <w:rPr>
                                    <w:rFonts w:ascii="Calibri" w:hAnsi="Calibri" w:cs="Calibri"/>
                                    <w:b/>
                                    <w:sz w:val="16"/>
                                  </w:rPr>
                                  <w:t xml:space="preserve">School of </w:t>
                                </w:r>
                                <w:r w:rsidR="00D1293F" w:rsidRPr="00177E5B">
                                  <w:rPr>
                                    <w:rFonts w:ascii="Calibri" w:hAnsi="Calibri" w:cs="Calibri"/>
                                    <w:b/>
                                    <w:sz w:val="16"/>
                                  </w:rPr>
                                  <w:t xml:space="preserve">Information Technology </w:t>
                                </w:r>
                              </w:p>
                              <w:p w:rsidR="00564E05" w:rsidRPr="00177E5B" w:rsidRDefault="00D1293F" w:rsidP="00D1293F">
                                <w:pPr>
                                  <w:pStyle w:val="Footer"/>
                                  <w:rPr>
                                    <w:rFonts w:ascii="Calibri" w:hAnsi="Calibri" w:cs="Calibri"/>
                                    <w:b/>
                                    <w:sz w:val="16"/>
                                  </w:rPr>
                                </w:pPr>
                                <w:r w:rsidRPr="00177E5B">
                                  <w:rPr>
                                    <w:rFonts w:ascii="Calibri" w:hAnsi="Calibri" w:cs="Calibri"/>
                                    <w:b/>
                                    <w:sz w:val="16"/>
                                  </w:rPr>
                                  <w:t>and Electrical Engineering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:rsidR="00564E05" w:rsidRPr="00177E5B" w:rsidRDefault="00564E05" w:rsidP="00D453A1">
                                <w:pPr>
                                  <w:pStyle w:val="Footer"/>
                                  <w:rPr>
                                    <w:rFonts w:ascii="Calibri" w:hAnsi="Calibri" w:cs="Calibri"/>
                                    <w:sz w:val="16"/>
                                  </w:rPr>
                                </w:pPr>
                                <w:r w:rsidRPr="00177E5B">
                                  <w:rPr>
                                    <w:rFonts w:ascii="Calibri" w:hAnsi="Calibri" w:cs="Calibri"/>
                                    <w:sz w:val="16"/>
                                  </w:rPr>
                                  <w:t>The University of Queensland</w:t>
                                </w:r>
                              </w:p>
                              <w:p w:rsidR="00564E05" w:rsidRPr="00177E5B" w:rsidRDefault="00564E05" w:rsidP="00D453A1">
                                <w:pPr>
                                  <w:pStyle w:val="Footer"/>
                                  <w:rPr>
                                    <w:rFonts w:ascii="Calibri" w:hAnsi="Calibri" w:cs="Calibri"/>
                                    <w:sz w:val="16"/>
                                  </w:rPr>
                                </w:pPr>
                                <w:r w:rsidRPr="00177E5B">
                                  <w:rPr>
                                    <w:rFonts w:ascii="Calibri" w:hAnsi="Calibri" w:cs="Calibri"/>
                                    <w:sz w:val="16"/>
                                  </w:rPr>
                                  <w:t>Brisbane QLD 4072 Australia</w:t>
                                </w:r>
                              </w:p>
                            </w:tc>
                            <w:tc>
                              <w:tcPr>
                                <w:tcW w:w="1675" w:type="dxa"/>
                              </w:tcPr>
                              <w:p w:rsidR="00610BA7" w:rsidRPr="00177E5B" w:rsidRDefault="00610BA7" w:rsidP="00D1293F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alibri" w:eastAsia="HelveticaNeue-Medium" w:hAnsi="Calibri" w:cs="Calibri"/>
                                    <w:szCs w:val="14"/>
                                    <w:lang w:eastAsia="en-AU"/>
                                  </w:rPr>
                                </w:pPr>
                                <w:r w:rsidRPr="00177E5B">
                                  <w:rPr>
                                    <w:rFonts w:ascii="Calibri" w:eastAsia="HelveticaNeue-Medium" w:hAnsi="Calibri" w:cs="Calibri"/>
                                    <w:szCs w:val="14"/>
                                    <w:lang w:eastAsia="en-AU"/>
                                  </w:rPr>
                                  <w:t xml:space="preserve">T (07) 3365 </w:t>
                                </w:r>
                                <w:r w:rsidR="00D1293F" w:rsidRPr="00177E5B">
                                  <w:rPr>
                                    <w:rFonts w:ascii="Calibri" w:eastAsia="HelveticaNeue-Medium" w:hAnsi="Calibri" w:cs="Calibri"/>
                                    <w:szCs w:val="14"/>
                                    <w:lang w:eastAsia="en-AU"/>
                                  </w:rPr>
                                  <w:t>2097</w:t>
                                </w:r>
                              </w:p>
                              <w:p w:rsidR="00564E05" w:rsidRPr="00177E5B" w:rsidRDefault="00D1293F" w:rsidP="00D1293F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alibri" w:eastAsia="HelveticaNeue-Medium" w:hAnsi="Calibri" w:cs="Calibri"/>
                                    <w:szCs w:val="14"/>
                                    <w:lang w:eastAsia="en-AU"/>
                                  </w:rPr>
                                </w:pPr>
                                <w:r w:rsidRPr="00177E5B">
                                  <w:rPr>
                                    <w:rFonts w:ascii="Calibri" w:eastAsia="HelveticaNeue-Medium" w:hAnsi="Calibri" w:cs="Calibri"/>
                                    <w:szCs w:val="14"/>
                                    <w:lang w:eastAsia="en-AU"/>
                                  </w:rPr>
                                  <w:t>F (07) 3365 4999</w:t>
                                </w:r>
                              </w:p>
                            </w:tc>
                            <w:tc>
                              <w:tcPr>
                                <w:tcW w:w="3067" w:type="dxa"/>
                              </w:tcPr>
                              <w:p w:rsidR="00610BA7" w:rsidRPr="00177E5B" w:rsidRDefault="00D1293F" w:rsidP="00D1293F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alibri" w:eastAsia="HelveticaNeue-Medium" w:hAnsi="Calibri" w:cs="Calibri"/>
                                    <w:szCs w:val="14"/>
                                    <w:lang w:eastAsia="en-AU"/>
                                  </w:rPr>
                                </w:pPr>
                                <w:r w:rsidRPr="00177E5B">
                                  <w:rPr>
                                    <w:rFonts w:ascii="Calibri" w:eastAsia="HelveticaNeue-Medium" w:hAnsi="Calibri" w:cs="Calibri"/>
                                    <w:szCs w:val="14"/>
                                    <w:lang w:eastAsia="en-AU"/>
                                  </w:rPr>
                                  <w:t>Email  enquiries@itee</w:t>
                                </w:r>
                                <w:r w:rsidR="00610BA7" w:rsidRPr="00177E5B">
                                  <w:rPr>
                                    <w:rFonts w:ascii="Calibri" w:eastAsia="HelveticaNeue-Medium" w:hAnsi="Calibri" w:cs="Calibri"/>
                                    <w:szCs w:val="14"/>
                                    <w:lang w:eastAsia="en-AU"/>
                                  </w:rPr>
                                  <w:t>.uq.edu.au</w:t>
                                </w:r>
                              </w:p>
                              <w:p w:rsidR="00564E05" w:rsidRPr="00177E5B" w:rsidRDefault="00610BA7" w:rsidP="00D1293F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alibri" w:hAnsi="Calibri" w:cs="Calibri"/>
                                    <w:sz w:val="18"/>
                                  </w:rPr>
                                </w:pPr>
                                <w:r w:rsidRPr="00177E5B">
                                  <w:rPr>
                                    <w:rFonts w:ascii="Calibri" w:eastAsia="HelveticaNeue-Medium" w:hAnsi="Calibri" w:cs="Calibri"/>
                                    <w:szCs w:val="14"/>
                                    <w:lang w:eastAsia="en-AU"/>
                                  </w:rPr>
                                  <w:t xml:space="preserve">Internet  </w:t>
                                </w:r>
                                <w:hyperlink r:id="rId2" w:history="1">
                                  <w:r w:rsidRPr="00177E5B">
                                    <w:rPr>
                                      <w:rStyle w:val="Hyperlink"/>
                                      <w:rFonts w:ascii="Calibri" w:eastAsia="HelveticaNeue-Medium" w:hAnsi="Calibri" w:cs="Calibri"/>
                                      <w:szCs w:val="14"/>
                                      <w:lang w:eastAsia="en-AU"/>
                                    </w:rPr>
                                    <w:t>www.</w:t>
                                  </w:r>
                                  <w:r w:rsidR="00D1293F" w:rsidRPr="00177E5B">
                                    <w:rPr>
                                      <w:rStyle w:val="Hyperlink"/>
                                      <w:rFonts w:ascii="Calibri" w:eastAsia="HelveticaNeue-Medium" w:hAnsi="Calibri" w:cs="Calibri"/>
                                      <w:szCs w:val="14"/>
                                      <w:lang w:eastAsia="en-AU"/>
                                    </w:rPr>
                                    <w:t>itee.</w:t>
                                  </w:r>
                                  <w:r w:rsidRPr="00177E5B">
                                    <w:rPr>
                                      <w:rStyle w:val="Hyperlink"/>
                                      <w:rFonts w:ascii="Calibri" w:eastAsia="HelveticaNeue-Medium" w:hAnsi="Calibri" w:cs="Calibri"/>
                                      <w:szCs w:val="14"/>
                                      <w:lang w:eastAsia="en-AU"/>
                                    </w:rPr>
                                    <w:t>uq.edu.au</w:t>
                                  </w:r>
                                </w:hyperlink>
                              </w:p>
                            </w:tc>
                          </w:tr>
                        </w:tbl>
                        <w:p w:rsidR="00564E05" w:rsidRPr="00177E5B" w:rsidRDefault="00564E05" w:rsidP="00D453A1">
                          <w:pPr>
                            <w:pStyle w:val="Footer"/>
                            <w:rPr>
                              <w:rFonts w:ascii="Calibri" w:hAnsi="Calibri" w:cs="Calibri"/>
                              <w:sz w:val="18"/>
                              <w:szCs w:val="16"/>
                            </w:rPr>
                          </w:pPr>
                          <w:r w:rsidRPr="00177E5B">
                            <w:rPr>
                              <w:rFonts w:ascii="Calibri" w:hAnsi="Calibri" w:cs="Calibri"/>
                              <w:sz w:val="18"/>
                              <w:szCs w:val="16"/>
                            </w:rPr>
                            <w:tab/>
                          </w:r>
                          <w:r w:rsidRPr="00177E5B">
                            <w:rPr>
                              <w:rFonts w:ascii="Calibri" w:hAnsi="Calibri" w:cs="Calibri"/>
                              <w:sz w:val="18"/>
                              <w:szCs w:val="16"/>
                            </w:rPr>
                            <w:tab/>
                          </w:r>
                        </w:p>
                        <w:p w:rsidR="00564E05" w:rsidRPr="00177E5B" w:rsidRDefault="00564E05" w:rsidP="00D453A1">
                          <w:pPr>
                            <w:pStyle w:val="Footer"/>
                            <w:rPr>
                              <w:rFonts w:ascii="Calibri" w:hAnsi="Calibri" w:cs="Calibri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31.05pt;margin-top:779.9pt;width:459.8pt;height:34.2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" filled="f" stroked="f">
              <v:textbox inset="0,0,0,0">
                <w:txbxContent>
                  <w:tbl>
                    <w:tblPr>
                      <w:tblW w:w="9670" w:type="dxa"/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518"/>
                      <w:gridCol w:w="2410"/>
                      <w:gridCol w:w="1675"/>
                      <w:gridCol w:w="3067"/>
                    </w:tblGrid>
                    <w:tr w:rsidR="00564E05" w:rsidRPr="00177E5B" w:rsidTr="0063047F">
                      <w:trPr>
                        <w:trHeight w:val="270"/>
                      </w:trPr>
                      <w:tc>
                        <w:tcPr>
                          <w:tcW w:w="2518" w:type="dxa"/>
                        </w:tcPr>
                        <w:p w:rsidR="00D1293F" w:rsidRPr="00177E5B" w:rsidRDefault="00610BA7" w:rsidP="00D1293F">
                          <w:pPr>
                            <w:pStyle w:val="Footer"/>
                            <w:rPr>
                              <w:rFonts w:ascii="Calibri" w:hAnsi="Calibri" w:cs="Calibri"/>
                              <w:b/>
                              <w:sz w:val="16"/>
                            </w:rPr>
                          </w:pPr>
                          <w:r w:rsidRPr="00177E5B">
                            <w:rPr>
                              <w:rFonts w:ascii="Calibri" w:hAnsi="Calibri" w:cs="Calibri"/>
                              <w:b/>
                              <w:sz w:val="16"/>
                            </w:rPr>
                            <w:t xml:space="preserve">School of </w:t>
                          </w:r>
                          <w:r w:rsidR="00D1293F" w:rsidRPr="00177E5B">
                            <w:rPr>
                              <w:rFonts w:ascii="Calibri" w:hAnsi="Calibri" w:cs="Calibri"/>
                              <w:b/>
                              <w:sz w:val="16"/>
                            </w:rPr>
                            <w:t xml:space="preserve">Information Technology </w:t>
                          </w:r>
                        </w:p>
                        <w:p w:rsidR="00564E05" w:rsidRPr="00177E5B" w:rsidRDefault="00D1293F" w:rsidP="00D1293F">
                          <w:pPr>
                            <w:pStyle w:val="Footer"/>
                            <w:rPr>
                              <w:rFonts w:ascii="Calibri" w:hAnsi="Calibri" w:cs="Calibri"/>
                              <w:b/>
                              <w:sz w:val="16"/>
                            </w:rPr>
                          </w:pPr>
                          <w:r w:rsidRPr="00177E5B">
                            <w:rPr>
                              <w:rFonts w:ascii="Calibri" w:hAnsi="Calibri" w:cs="Calibri"/>
                              <w:b/>
                              <w:sz w:val="16"/>
                            </w:rPr>
                            <w:t>and Electrical Engineering</w:t>
                          </w:r>
                        </w:p>
                      </w:tc>
                      <w:tc>
                        <w:tcPr>
                          <w:tcW w:w="2410" w:type="dxa"/>
                        </w:tcPr>
                        <w:p w:rsidR="00564E05" w:rsidRPr="00177E5B" w:rsidRDefault="00564E05" w:rsidP="00D453A1">
                          <w:pPr>
                            <w:pStyle w:val="Footer"/>
                            <w:rPr>
                              <w:rFonts w:ascii="Calibri" w:hAnsi="Calibri" w:cs="Calibri"/>
                              <w:sz w:val="16"/>
                            </w:rPr>
                          </w:pPr>
                          <w:r w:rsidRPr="00177E5B">
                            <w:rPr>
                              <w:rFonts w:ascii="Calibri" w:hAnsi="Calibri" w:cs="Calibri"/>
                              <w:sz w:val="16"/>
                            </w:rPr>
                            <w:t>The University of Queensland</w:t>
                          </w:r>
                        </w:p>
                        <w:p w:rsidR="00564E05" w:rsidRPr="00177E5B" w:rsidRDefault="00564E05" w:rsidP="00D453A1">
                          <w:pPr>
                            <w:pStyle w:val="Footer"/>
                            <w:rPr>
                              <w:rFonts w:ascii="Calibri" w:hAnsi="Calibri" w:cs="Calibri"/>
                              <w:sz w:val="16"/>
                            </w:rPr>
                          </w:pPr>
                          <w:r w:rsidRPr="00177E5B">
                            <w:rPr>
                              <w:rFonts w:ascii="Calibri" w:hAnsi="Calibri" w:cs="Calibri"/>
                              <w:sz w:val="16"/>
                            </w:rPr>
                            <w:t>Brisbane QLD 4072 Australia</w:t>
                          </w:r>
                        </w:p>
                      </w:tc>
                      <w:tc>
                        <w:tcPr>
                          <w:tcW w:w="1675" w:type="dxa"/>
                        </w:tcPr>
                        <w:p w:rsidR="00610BA7" w:rsidRPr="00177E5B" w:rsidRDefault="00610BA7" w:rsidP="00D1293F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alibri" w:eastAsia="HelveticaNeue-Medium" w:hAnsi="Calibri" w:cs="Calibri"/>
                              <w:szCs w:val="14"/>
                              <w:lang w:eastAsia="en-AU"/>
                            </w:rPr>
                          </w:pPr>
                          <w:r w:rsidRPr="00177E5B">
                            <w:rPr>
                              <w:rFonts w:ascii="Calibri" w:eastAsia="HelveticaNeue-Medium" w:hAnsi="Calibri" w:cs="Calibri"/>
                              <w:szCs w:val="14"/>
                              <w:lang w:eastAsia="en-AU"/>
                            </w:rPr>
                            <w:t xml:space="preserve">T (07) 3365 </w:t>
                          </w:r>
                          <w:r w:rsidR="00D1293F" w:rsidRPr="00177E5B">
                            <w:rPr>
                              <w:rFonts w:ascii="Calibri" w:eastAsia="HelveticaNeue-Medium" w:hAnsi="Calibri" w:cs="Calibri"/>
                              <w:szCs w:val="14"/>
                              <w:lang w:eastAsia="en-AU"/>
                            </w:rPr>
                            <w:t>2097</w:t>
                          </w:r>
                        </w:p>
                        <w:p w:rsidR="00564E05" w:rsidRPr="00177E5B" w:rsidRDefault="00D1293F" w:rsidP="00D1293F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alibri" w:eastAsia="HelveticaNeue-Medium" w:hAnsi="Calibri" w:cs="Calibri"/>
                              <w:szCs w:val="14"/>
                              <w:lang w:eastAsia="en-AU"/>
                            </w:rPr>
                          </w:pPr>
                          <w:r w:rsidRPr="00177E5B">
                            <w:rPr>
                              <w:rFonts w:ascii="Calibri" w:eastAsia="HelveticaNeue-Medium" w:hAnsi="Calibri" w:cs="Calibri"/>
                              <w:szCs w:val="14"/>
                              <w:lang w:eastAsia="en-AU"/>
                            </w:rPr>
                            <w:t>F (07) 3365 4999</w:t>
                          </w:r>
                        </w:p>
                      </w:tc>
                      <w:tc>
                        <w:tcPr>
                          <w:tcW w:w="3067" w:type="dxa"/>
                        </w:tcPr>
                        <w:p w:rsidR="00610BA7" w:rsidRPr="00177E5B" w:rsidRDefault="00D1293F" w:rsidP="00D1293F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alibri" w:eastAsia="HelveticaNeue-Medium" w:hAnsi="Calibri" w:cs="Calibri"/>
                              <w:szCs w:val="14"/>
                              <w:lang w:eastAsia="en-AU"/>
                            </w:rPr>
                          </w:pPr>
                          <w:r w:rsidRPr="00177E5B">
                            <w:rPr>
                              <w:rFonts w:ascii="Calibri" w:eastAsia="HelveticaNeue-Medium" w:hAnsi="Calibri" w:cs="Calibri"/>
                              <w:szCs w:val="14"/>
                              <w:lang w:eastAsia="en-AU"/>
                            </w:rPr>
                            <w:t>Email  enquiries@itee</w:t>
                          </w:r>
                          <w:r w:rsidR="00610BA7" w:rsidRPr="00177E5B">
                            <w:rPr>
                              <w:rFonts w:ascii="Calibri" w:eastAsia="HelveticaNeue-Medium" w:hAnsi="Calibri" w:cs="Calibri"/>
                              <w:szCs w:val="14"/>
                              <w:lang w:eastAsia="en-AU"/>
                            </w:rPr>
                            <w:t>.uq.edu.au</w:t>
                          </w:r>
                        </w:p>
                        <w:p w:rsidR="00564E05" w:rsidRPr="00177E5B" w:rsidRDefault="00610BA7" w:rsidP="00D1293F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Calibri"/>
                              <w:sz w:val="18"/>
                            </w:rPr>
                          </w:pPr>
                          <w:r w:rsidRPr="00177E5B">
                            <w:rPr>
                              <w:rFonts w:ascii="Calibri" w:eastAsia="HelveticaNeue-Medium" w:hAnsi="Calibri" w:cs="Calibri"/>
                              <w:szCs w:val="14"/>
                              <w:lang w:eastAsia="en-AU"/>
                            </w:rPr>
                            <w:t xml:space="preserve">Internet  </w:t>
                          </w:r>
                          <w:hyperlink r:id="rId3" w:history="1">
                            <w:r w:rsidRPr="00177E5B">
                              <w:rPr>
                                <w:rStyle w:val="Hyperlink"/>
                                <w:rFonts w:ascii="Calibri" w:eastAsia="HelveticaNeue-Medium" w:hAnsi="Calibri" w:cs="Calibri"/>
                                <w:szCs w:val="14"/>
                                <w:lang w:eastAsia="en-AU"/>
                              </w:rPr>
                              <w:t>www.</w:t>
                            </w:r>
                            <w:r w:rsidR="00D1293F" w:rsidRPr="00177E5B">
                              <w:rPr>
                                <w:rStyle w:val="Hyperlink"/>
                                <w:rFonts w:ascii="Calibri" w:eastAsia="HelveticaNeue-Medium" w:hAnsi="Calibri" w:cs="Calibri"/>
                                <w:szCs w:val="14"/>
                                <w:lang w:eastAsia="en-AU"/>
                              </w:rPr>
                              <w:t>itee.</w:t>
                            </w:r>
                            <w:r w:rsidRPr="00177E5B">
                              <w:rPr>
                                <w:rStyle w:val="Hyperlink"/>
                                <w:rFonts w:ascii="Calibri" w:eastAsia="HelveticaNeue-Medium" w:hAnsi="Calibri" w:cs="Calibri"/>
                                <w:szCs w:val="14"/>
                                <w:lang w:eastAsia="en-AU"/>
                              </w:rPr>
                              <w:t>uq.edu.au</w:t>
                            </w:r>
                          </w:hyperlink>
                        </w:p>
                      </w:tc>
                    </w:tr>
                  </w:tbl>
                  <w:p w:rsidR="00564E05" w:rsidRPr="00177E5B" w:rsidRDefault="00564E05" w:rsidP="00D453A1">
                    <w:pPr>
                      <w:pStyle w:val="Footer"/>
                      <w:rPr>
                        <w:rFonts w:ascii="Calibri" w:hAnsi="Calibri" w:cs="Calibri"/>
                        <w:sz w:val="18"/>
                        <w:szCs w:val="16"/>
                      </w:rPr>
                    </w:pPr>
                    <w:r w:rsidRPr="00177E5B">
                      <w:rPr>
                        <w:rFonts w:ascii="Calibri" w:hAnsi="Calibri" w:cs="Calibri"/>
                        <w:sz w:val="18"/>
                        <w:szCs w:val="16"/>
                      </w:rPr>
                      <w:tab/>
                    </w:r>
                    <w:r w:rsidRPr="00177E5B">
                      <w:rPr>
                        <w:rFonts w:ascii="Calibri" w:hAnsi="Calibri" w:cs="Calibri"/>
                        <w:sz w:val="18"/>
                        <w:szCs w:val="16"/>
                      </w:rPr>
                      <w:tab/>
                    </w:r>
                  </w:p>
                  <w:p w:rsidR="00564E05" w:rsidRPr="00177E5B" w:rsidRDefault="00564E05" w:rsidP="00D453A1">
                    <w:pPr>
                      <w:pStyle w:val="Footer"/>
                      <w:rPr>
                        <w:rFonts w:ascii="Calibri" w:hAnsi="Calibri" w:cs="Calibri"/>
                        <w:szCs w:val="12"/>
                      </w:rPr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E54" w:rsidRDefault="00D32E54" w:rsidP="00C26B9E">
      <w:r>
        <w:separator/>
      </w:r>
    </w:p>
  </w:footnote>
  <w:footnote w:type="continuationSeparator" w:id="0">
    <w:p w:rsidR="00D32E54" w:rsidRDefault="00D32E54" w:rsidP="00C26B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E05" w:rsidRPr="00177E5B" w:rsidRDefault="00B170B7" w:rsidP="001125E2">
    <w:pPr>
      <w:pStyle w:val="Header"/>
      <w:spacing w:after="120"/>
      <w:ind w:left="-1134"/>
      <w:rPr>
        <w:rFonts w:ascii="Calibri" w:hAnsi="Calibri" w:cs="Calibri"/>
        <w:b/>
        <w:sz w:val="18"/>
      </w:rPr>
    </w:pPr>
    <w:r>
      <w:rPr>
        <w:rFonts w:ascii="Calibri" w:hAnsi="Calibri" w:cs="Calibri"/>
        <w:noProof/>
        <w:sz w:val="22"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4474504</wp:posOffset>
              </wp:positionH>
              <wp:positionV relativeFrom="paragraph">
                <wp:posOffset>-39673</wp:posOffset>
              </wp:positionV>
              <wp:extent cx="1694815" cy="1057701"/>
              <wp:effectExtent l="0" t="0" r="635" b="9525"/>
              <wp:wrapNone/>
              <wp:docPr id="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4815" cy="105770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0BA7" w:rsidRPr="00177E5B" w:rsidRDefault="001C1352" w:rsidP="00D9172A">
                          <w:pPr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</w:pPr>
                          <w:r>
                            <w:rPr>
                              <w:rFonts w:ascii="Calibri" w:eastAsia="HelveticaNeue-Light" w:hAnsi="Calibri" w:cs="Calibri"/>
                              <w:sz w:val="18"/>
                              <w:szCs w:val="13"/>
                              <w:lang w:eastAsia="en-AU"/>
                            </w:rPr>
                            <w:t>Jordan West</w:t>
                          </w:r>
                          <w:r w:rsidR="002E0BCC">
                            <w:rPr>
                              <w:rFonts w:ascii="Calibri" w:eastAsia="HelveticaNeue-Light" w:hAnsi="Calibri" w:cs="Calibri"/>
                              <w:sz w:val="18"/>
                              <w:szCs w:val="13"/>
                              <w:lang w:eastAsia="en-AU"/>
                            </w:rPr>
                            <w:br/>
                          </w:r>
                          <w:proofErr w:type="gramStart"/>
                          <w:r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t>Telephone  0438518251</w:t>
                          </w:r>
                          <w:proofErr w:type="gramEnd"/>
                          <w:r w:rsidR="00610BA7" w:rsidRPr="00177E5B"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tab/>
                          </w:r>
                          <w:r w:rsidR="002E0BCC"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br/>
                          </w:r>
                          <w:r w:rsidR="00610BA7" w:rsidRPr="00177E5B"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t xml:space="preserve">Email </w:t>
                          </w:r>
                          <w:r w:rsidR="002E0BCC"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br/>
                            <w:t>j</w:t>
                          </w:r>
                          <w:r>
                            <w:rPr>
                              <w:rFonts w:ascii="Calibri" w:eastAsia="HelveticaNeue-Medium" w:hAnsi="Calibri" w:cs="Calibri"/>
                              <w:sz w:val="18"/>
                              <w:szCs w:val="13"/>
                              <w:lang w:eastAsia="en-AU"/>
                            </w:rPr>
                            <w:t>ordan.west@uqconnect.edu.au</w:t>
                          </w:r>
                        </w:p>
                        <w:p w:rsidR="00B4666E" w:rsidRPr="00177E5B" w:rsidRDefault="00B4666E" w:rsidP="00D1293F">
                          <w:pPr>
                            <w:spacing w:before="120"/>
                            <w:rPr>
                              <w:rFonts w:ascii="Calibri" w:hAnsi="Calibri" w:cs="Calibri"/>
                              <w:sz w:val="12"/>
                              <w:szCs w:val="10"/>
                            </w:rPr>
                          </w:pPr>
                          <w:r w:rsidRPr="00177E5B">
                            <w:rPr>
                              <w:rFonts w:ascii="Calibri" w:eastAsia="HelveticaNeue-Light" w:hAnsi="Calibri" w:cs="Calibri"/>
                              <w:sz w:val="12"/>
                              <w:szCs w:val="10"/>
                              <w:lang w:eastAsia="en-AU"/>
                            </w:rPr>
                            <w:t>CRICOS PROVIDER NUMBER 00025B</w:t>
                          </w:r>
                        </w:p>
                        <w:p w:rsidR="00B4666E" w:rsidRDefault="00B4666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352.3pt;margin-top:-3.1pt;width:133.45pt;height:8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" stroked="f">
              <v:textbox>
                <w:txbxContent>
                  <w:p w:rsidR="00610BA7" w:rsidRPr="00177E5B" w:rsidRDefault="001C1352" w:rsidP="00D9172A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</w:pPr>
                    <w:r>
                      <w:rPr>
                        <w:rFonts w:ascii="Calibri" w:eastAsia="HelveticaNeue-Light" w:hAnsi="Calibri" w:cs="Calibri"/>
                        <w:sz w:val="18"/>
                        <w:szCs w:val="13"/>
                        <w:lang w:eastAsia="en-AU"/>
                      </w:rPr>
                      <w:t>Jordan West</w:t>
                    </w:r>
                    <w:r w:rsidR="002E0BCC">
                      <w:rPr>
                        <w:rFonts w:ascii="Calibri" w:eastAsia="HelveticaNeue-Light" w:hAnsi="Calibri" w:cs="Calibri"/>
                        <w:sz w:val="18"/>
                        <w:szCs w:val="13"/>
                        <w:lang w:eastAsia="en-AU"/>
                      </w:rPr>
                      <w:br/>
                    </w:r>
                    <w:proofErr w:type="gramStart"/>
                    <w:r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t>Telephone  0438518251</w:t>
                    </w:r>
                    <w:proofErr w:type="gramEnd"/>
                    <w:r w:rsidR="00610BA7" w:rsidRPr="00177E5B"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tab/>
                    </w:r>
                    <w:r w:rsidR="002E0BCC"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br/>
                    </w:r>
                    <w:r w:rsidR="00610BA7" w:rsidRPr="00177E5B"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t xml:space="preserve">Email </w:t>
                    </w:r>
                    <w:r w:rsidR="002E0BCC"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br/>
                      <w:t>j</w:t>
                    </w:r>
                    <w:r>
                      <w:rPr>
                        <w:rFonts w:ascii="Calibri" w:eastAsia="HelveticaNeue-Medium" w:hAnsi="Calibri" w:cs="Calibri"/>
                        <w:sz w:val="18"/>
                        <w:szCs w:val="13"/>
                        <w:lang w:eastAsia="en-AU"/>
                      </w:rPr>
                      <w:t>ordan.west@uqconnect.edu.au</w:t>
                    </w:r>
                  </w:p>
                  <w:p w:rsidR="00B4666E" w:rsidRPr="00177E5B" w:rsidRDefault="00B4666E" w:rsidP="00D1293F">
                    <w:pPr>
                      <w:spacing w:before="120"/>
                      <w:rPr>
                        <w:rFonts w:ascii="Calibri" w:hAnsi="Calibri" w:cs="Calibri"/>
                        <w:sz w:val="12"/>
                        <w:szCs w:val="10"/>
                      </w:rPr>
                    </w:pPr>
                    <w:r w:rsidRPr="00177E5B">
                      <w:rPr>
                        <w:rFonts w:ascii="Calibri" w:eastAsia="HelveticaNeue-Light" w:hAnsi="Calibri" w:cs="Calibri"/>
                        <w:sz w:val="12"/>
                        <w:szCs w:val="10"/>
                        <w:lang w:eastAsia="en-AU"/>
                      </w:rPr>
                      <w:t>CRICOS PROVIDER NUMBER 00025B</w:t>
                    </w:r>
                  </w:p>
                  <w:p w:rsidR="00B4666E" w:rsidRDefault="00B4666E"/>
                </w:txbxContent>
              </v:textbox>
            </v:shape>
          </w:pict>
        </mc:Fallback>
      </mc:AlternateContent>
    </w:r>
    <w:r>
      <w:rPr>
        <w:rFonts w:ascii="Calibri" w:hAnsi="Calibri" w:cs="Calibri"/>
        <w:noProof/>
        <w:sz w:val="22"/>
        <w:lang w:eastAsia="en-AU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page">
            <wp:posOffset>5606415</wp:posOffset>
          </wp:positionH>
          <wp:positionV relativeFrom="page">
            <wp:posOffset>252095</wp:posOffset>
          </wp:positionV>
          <wp:extent cx="1581150" cy="447675"/>
          <wp:effectExtent l="0" t="0" r="0" b="9525"/>
          <wp:wrapNone/>
          <wp:docPr id="17" name="Picture 0" descr="UQlogoLscape 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UQlogoLscape 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  <w:noProof/>
        <w:sz w:val="22"/>
        <w:lang w:eastAsia="en-AU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836930</wp:posOffset>
              </wp:positionV>
              <wp:extent cx="6803390" cy="635"/>
              <wp:effectExtent l="13335" t="8255" r="12700" b="1016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3390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A8996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65.9pt;width:535.7pt;height:.05pt;z-index: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" strokecolor="#a8996e" strokeweight=".5pt">
              <w10:wrap anchorx="page" anchory="page"/>
            </v:shape>
          </w:pict>
        </mc:Fallback>
      </mc:AlternateContent>
    </w:r>
    <w:r w:rsidR="001125E2" w:rsidRPr="00177E5B">
      <w:rPr>
        <w:rFonts w:ascii="Calibri" w:hAnsi="Calibri" w:cs="Calibri"/>
        <w:b/>
        <w:sz w:val="22"/>
      </w:rPr>
      <w:t xml:space="preserve">School of Information </w:t>
    </w:r>
    <w:r w:rsidR="00D1293F" w:rsidRPr="00177E5B">
      <w:rPr>
        <w:rFonts w:ascii="Calibri" w:hAnsi="Calibri" w:cs="Calibri"/>
        <w:b/>
        <w:sz w:val="22"/>
      </w:rPr>
      <w:t>Technology and Electrical Engineering</w:t>
    </w:r>
  </w:p>
  <w:p w:rsidR="001125E2" w:rsidRPr="00B25AEC" w:rsidRDefault="001125E2" w:rsidP="00D1293F">
    <w:pPr>
      <w:pStyle w:val="Header"/>
      <w:ind w:left="-1134"/>
      <w:rPr>
        <w:rFonts w:ascii="Calibri" w:hAnsi="Calibri" w:cs="Calibri"/>
        <w:sz w:val="18"/>
      </w:rPr>
    </w:pPr>
    <w:r w:rsidRPr="00B25AEC">
      <w:rPr>
        <w:rFonts w:ascii="Calibri" w:hAnsi="Calibri" w:cs="Calibri"/>
        <w:sz w:val="18"/>
      </w:rPr>
      <w:t>HEAD OF SCHOOL</w:t>
    </w:r>
  </w:p>
  <w:p w:rsidR="00D1293F" w:rsidRPr="00B25AEC" w:rsidRDefault="00D1293F" w:rsidP="00D1293F">
    <w:pPr>
      <w:pStyle w:val="Header"/>
      <w:ind w:left="-1134"/>
      <w:rPr>
        <w:rFonts w:ascii="Calibri" w:hAnsi="Calibri" w:cs="Calibri"/>
        <w:b/>
        <w:sz w:val="18"/>
      </w:rPr>
    </w:pPr>
    <w:r w:rsidRPr="00B25AEC">
      <w:rPr>
        <w:rFonts w:ascii="Calibri" w:hAnsi="Calibri" w:cs="Calibri"/>
        <w:b/>
        <w:sz w:val="18"/>
      </w:rPr>
      <w:t>Professor Paul Strooper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BFB"/>
    <w:multiLevelType w:val="hybridMultilevel"/>
    <w:tmpl w:val="935CBB52"/>
    <w:lvl w:ilvl="0" w:tplc="4A1A28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HelveticaNeue-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836615"/>
    <w:multiLevelType w:val="hybridMultilevel"/>
    <w:tmpl w:val="DFFC6AD6"/>
    <w:lvl w:ilvl="0" w:tplc="77D0C346">
      <w:start w:val="1"/>
      <w:numFmt w:val="bullet"/>
      <w:lvlText w:val=""/>
      <w:lvlJc w:val="left"/>
      <w:pPr>
        <w:tabs>
          <w:tab w:val="num" w:pos="454"/>
        </w:tabs>
        <w:ind w:left="45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1C452B"/>
    <w:multiLevelType w:val="hybridMultilevel"/>
    <w:tmpl w:val="7F2AFF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7169">
      <o:colormru v:ext="edit" colors="#a8996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CD8"/>
    <w:rsid w:val="00023FCA"/>
    <w:rsid w:val="000308D4"/>
    <w:rsid w:val="001125E2"/>
    <w:rsid w:val="00115D41"/>
    <w:rsid w:val="00177E5B"/>
    <w:rsid w:val="001B3E65"/>
    <w:rsid w:val="001C1352"/>
    <w:rsid w:val="001E0277"/>
    <w:rsid w:val="001F353E"/>
    <w:rsid w:val="0024324A"/>
    <w:rsid w:val="00261474"/>
    <w:rsid w:val="00271459"/>
    <w:rsid w:val="00292131"/>
    <w:rsid w:val="002B7B28"/>
    <w:rsid w:val="002C7CD8"/>
    <w:rsid w:val="002D7DAA"/>
    <w:rsid w:val="002E0BCC"/>
    <w:rsid w:val="00346BA5"/>
    <w:rsid w:val="00370C75"/>
    <w:rsid w:val="00381C93"/>
    <w:rsid w:val="00385A76"/>
    <w:rsid w:val="00385CE3"/>
    <w:rsid w:val="003C0AE5"/>
    <w:rsid w:val="003F3587"/>
    <w:rsid w:val="00406684"/>
    <w:rsid w:val="00417267"/>
    <w:rsid w:val="00454BAE"/>
    <w:rsid w:val="004A13B1"/>
    <w:rsid w:val="004F6A7D"/>
    <w:rsid w:val="0050106E"/>
    <w:rsid w:val="00506B9F"/>
    <w:rsid w:val="005102DD"/>
    <w:rsid w:val="00532946"/>
    <w:rsid w:val="00564E05"/>
    <w:rsid w:val="00573D5D"/>
    <w:rsid w:val="005A40C0"/>
    <w:rsid w:val="005C18D5"/>
    <w:rsid w:val="005D691B"/>
    <w:rsid w:val="005F3406"/>
    <w:rsid w:val="00610BA7"/>
    <w:rsid w:val="0063047F"/>
    <w:rsid w:val="006A73D0"/>
    <w:rsid w:val="006F12E1"/>
    <w:rsid w:val="006F5BBA"/>
    <w:rsid w:val="006F66B7"/>
    <w:rsid w:val="00731496"/>
    <w:rsid w:val="007414D7"/>
    <w:rsid w:val="0075116F"/>
    <w:rsid w:val="007665F7"/>
    <w:rsid w:val="0077148C"/>
    <w:rsid w:val="0078321C"/>
    <w:rsid w:val="00796515"/>
    <w:rsid w:val="00811DB8"/>
    <w:rsid w:val="00886DE5"/>
    <w:rsid w:val="008C7516"/>
    <w:rsid w:val="00924DD6"/>
    <w:rsid w:val="0092552B"/>
    <w:rsid w:val="00945C0E"/>
    <w:rsid w:val="00950150"/>
    <w:rsid w:val="009957F9"/>
    <w:rsid w:val="009F65B0"/>
    <w:rsid w:val="00A25254"/>
    <w:rsid w:val="00A4120A"/>
    <w:rsid w:val="00A563D1"/>
    <w:rsid w:val="00AA761B"/>
    <w:rsid w:val="00AD4DCA"/>
    <w:rsid w:val="00B145BD"/>
    <w:rsid w:val="00B170B7"/>
    <w:rsid w:val="00B25AEC"/>
    <w:rsid w:val="00B4666E"/>
    <w:rsid w:val="00C10E9F"/>
    <w:rsid w:val="00C26B9E"/>
    <w:rsid w:val="00C4399A"/>
    <w:rsid w:val="00C814E2"/>
    <w:rsid w:val="00C83D13"/>
    <w:rsid w:val="00C87C04"/>
    <w:rsid w:val="00CA0D3B"/>
    <w:rsid w:val="00CA7045"/>
    <w:rsid w:val="00CB38E6"/>
    <w:rsid w:val="00D1293F"/>
    <w:rsid w:val="00D24AAE"/>
    <w:rsid w:val="00D32E54"/>
    <w:rsid w:val="00D453A1"/>
    <w:rsid w:val="00D53A1F"/>
    <w:rsid w:val="00D650C0"/>
    <w:rsid w:val="00D72F16"/>
    <w:rsid w:val="00D7795F"/>
    <w:rsid w:val="00D81BA2"/>
    <w:rsid w:val="00D90643"/>
    <w:rsid w:val="00D9172A"/>
    <w:rsid w:val="00E516A2"/>
    <w:rsid w:val="00E621A0"/>
    <w:rsid w:val="00E83428"/>
    <w:rsid w:val="00E838F6"/>
    <w:rsid w:val="00E85387"/>
    <w:rsid w:val="00E95247"/>
    <w:rsid w:val="00E95FEB"/>
    <w:rsid w:val="00EA38F6"/>
    <w:rsid w:val="00ED65E5"/>
    <w:rsid w:val="00FA2899"/>
    <w:rsid w:val="00FA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>
      <o:colormru v:ext="edit" colors="#a8996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2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47F"/>
    <w:pPr>
      <w:spacing w:before="240"/>
      <w:jc w:val="both"/>
    </w:pPr>
    <w:rPr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2"/>
    <w:qFormat/>
    <w:rsid w:val="007414D7"/>
    <w:pPr>
      <w:spacing w:after="240" w:line="190" w:lineRule="atLeast"/>
    </w:pPr>
    <w:rPr>
      <w:sz w:val="16"/>
      <w:szCs w:val="22"/>
      <w:lang w:eastAsia="en-US"/>
    </w:rPr>
  </w:style>
  <w:style w:type="character" w:customStyle="1" w:styleId="BodyTextChar">
    <w:name w:val="Body Text Char"/>
    <w:link w:val="BodyText"/>
    <w:uiPriority w:val="2"/>
    <w:rsid w:val="007414D7"/>
    <w:rPr>
      <w:sz w:val="16"/>
      <w:szCs w:val="22"/>
      <w:lang w:val="en-AU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C26B9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26B9E"/>
    <w:rPr>
      <w:sz w:val="16"/>
    </w:rPr>
  </w:style>
  <w:style w:type="paragraph" w:styleId="Footer">
    <w:name w:val="footer"/>
    <w:basedOn w:val="Normal"/>
    <w:link w:val="FooterChar"/>
    <w:uiPriority w:val="3"/>
    <w:rsid w:val="00D453A1"/>
    <w:pPr>
      <w:tabs>
        <w:tab w:val="left" w:pos="2041"/>
        <w:tab w:val="left" w:pos="4479"/>
        <w:tab w:val="left" w:pos="6350"/>
      </w:tabs>
    </w:pPr>
    <w:rPr>
      <w:sz w:val="14"/>
      <w:szCs w:val="14"/>
    </w:rPr>
  </w:style>
  <w:style w:type="character" w:customStyle="1" w:styleId="FooterChar">
    <w:name w:val="Footer Char"/>
    <w:link w:val="Footer"/>
    <w:uiPriority w:val="3"/>
    <w:rsid w:val="00D453A1"/>
    <w:rPr>
      <w:sz w:val="14"/>
      <w:szCs w:val="14"/>
    </w:rPr>
  </w:style>
  <w:style w:type="character" w:styleId="Hyperlink">
    <w:name w:val="Hyperlink"/>
    <w:uiPriority w:val="99"/>
    <w:unhideWhenUsed/>
    <w:rsid w:val="00D453A1"/>
    <w:rPr>
      <w:color w:val="0000FF"/>
      <w:u w:val="single"/>
    </w:rPr>
  </w:style>
  <w:style w:type="paragraph" w:styleId="BalloonText">
    <w:name w:val="Balloon Text"/>
    <w:basedOn w:val="Normal"/>
    <w:semiHidden/>
    <w:rsid w:val="00950150"/>
    <w:rPr>
      <w:rFonts w:ascii="Tahoma" w:hAnsi="Tahoma" w:cs="Tahoma"/>
      <w:szCs w:val="16"/>
    </w:rPr>
  </w:style>
  <w:style w:type="table" w:styleId="TableGrid">
    <w:name w:val="Table Grid"/>
    <w:basedOn w:val="TableNormal"/>
    <w:rsid w:val="003C0A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losing">
    <w:name w:val="Closing"/>
    <w:basedOn w:val="Normal"/>
    <w:next w:val="Signature"/>
    <w:rsid w:val="009957F9"/>
    <w:pPr>
      <w:keepNext/>
      <w:spacing w:after="60" w:line="220" w:lineRule="atLeast"/>
    </w:pPr>
    <w:rPr>
      <w:rFonts w:eastAsia="Times New Roman"/>
      <w:spacing w:val="-5"/>
      <w:szCs w:val="20"/>
      <w:lang w:val="en-GB"/>
    </w:rPr>
  </w:style>
  <w:style w:type="paragraph" w:styleId="Signature">
    <w:name w:val="Signature"/>
    <w:basedOn w:val="Normal"/>
    <w:next w:val="Normal"/>
    <w:rsid w:val="009957F9"/>
    <w:pPr>
      <w:keepNext/>
      <w:spacing w:before="880" w:line="220" w:lineRule="atLeast"/>
    </w:pPr>
    <w:rPr>
      <w:rFonts w:eastAsia="Times New Roman"/>
      <w:spacing w:val="-5"/>
      <w:szCs w:val="20"/>
      <w:lang w:val="en-GB"/>
    </w:rPr>
  </w:style>
  <w:style w:type="character" w:styleId="FollowedHyperlink">
    <w:name w:val="FollowedHyperlink"/>
    <w:uiPriority w:val="99"/>
    <w:semiHidden/>
    <w:unhideWhenUsed/>
    <w:rsid w:val="00D1293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10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2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47F"/>
    <w:pPr>
      <w:spacing w:before="240"/>
      <w:jc w:val="both"/>
    </w:pPr>
    <w:rPr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2"/>
    <w:qFormat/>
    <w:rsid w:val="007414D7"/>
    <w:pPr>
      <w:spacing w:after="240" w:line="190" w:lineRule="atLeast"/>
    </w:pPr>
    <w:rPr>
      <w:sz w:val="16"/>
      <w:szCs w:val="22"/>
      <w:lang w:eastAsia="en-US"/>
    </w:rPr>
  </w:style>
  <w:style w:type="character" w:customStyle="1" w:styleId="BodyTextChar">
    <w:name w:val="Body Text Char"/>
    <w:link w:val="BodyText"/>
    <w:uiPriority w:val="2"/>
    <w:rsid w:val="007414D7"/>
    <w:rPr>
      <w:sz w:val="16"/>
      <w:szCs w:val="22"/>
      <w:lang w:val="en-AU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C26B9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26B9E"/>
    <w:rPr>
      <w:sz w:val="16"/>
    </w:rPr>
  </w:style>
  <w:style w:type="paragraph" w:styleId="Footer">
    <w:name w:val="footer"/>
    <w:basedOn w:val="Normal"/>
    <w:link w:val="FooterChar"/>
    <w:uiPriority w:val="3"/>
    <w:rsid w:val="00D453A1"/>
    <w:pPr>
      <w:tabs>
        <w:tab w:val="left" w:pos="2041"/>
        <w:tab w:val="left" w:pos="4479"/>
        <w:tab w:val="left" w:pos="6350"/>
      </w:tabs>
    </w:pPr>
    <w:rPr>
      <w:sz w:val="14"/>
      <w:szCs w:val="14"/>
    </w:rPr>
  </w:style>
  <w:style w:type="character" w:customStyle="1" w:styleId="FooterChar">
    <w:name w:val="Footer Char"/>
    <w:link w:val="Footer"/>
    <w:uiPriority w:val="3"/>
    <w:rsid w:val="00D453A1"/>
    <w:rPr>
      <w:sz w:val="14"/>
      <w:szCs w:val="14"/>
    </w:rPr>
  </w:style>
  <w:style w:type="character" w:styleId="Hyperlink">
    <w:name w:val="Hyperlink"/>
    <w:uiPriority w:val="99"/>
    <w:unhideWhenUsed/>
    <w:rsid w:val="00D453A1"/>
    <w:rPr>
      <w:color w:val="0000FF"/>
      <w:u w:val="single"/>
    </w:rPr>
  </w:style>
  <w:style w:type="paragraph" w:styleId="BalloonText">
    <w:name w:val="Balloon Text"/>
    <w:basedOn w:val="Normal"/>
    <w:semiHidden/>
    <w:rsid w:val="00950150"/>
    <w:rPr>
      <w:rFonts w:ascii="Tahoma" w:hAnsi="Tahoma" w:cs="Tahoma"/>
      <w:szCs w:val="16"/>
    </w:rPr>
  </w:style>
  <w:style w:type="table" w:styleId="TableGrid">
    <w:name w:val="Table Grid"/>
    <w:basedOn w:val="TableNormal"/>
    <w:rsid w:val="003C0A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losing">
    <w:name w:val="Closing"/>
    <w:basedOn w:val="Normal"/>
    <w:next w:val="Signature"/>
    <w:rsid w:val="009957F9"/>
    <w:pPr>
      <w:keepNext/>
      <w:spacing w:after="60" w:line="220" w:lineRule="atLeast"/>
    </w:pPr>
    <w:rPr>
      <w:rFonts w:eastAsia="Times New Roman"/>
      <w:spacing w:val="-5"/>
      <w:szCs w:val="20"/>
      <w:lang w:val="en-GB"/>
    </w:rPr>
  </w:style>
  <w:style w:type="paragraph" w:styleId="Signature">
    <w:name w:val="Signature"/>
    <w:basedOn w:val="Normal"/>
    <w:next w:val="Normal"/>
    <w:rsid w:val="009957F9"/>
    <w:pPr>
      <w:keepNext/>
      <w:spacing w:before="880" w:line="220" w:lineRule="atLeast"/>
    </w:pPr>
    <w:rPr>
      <w:rFonts w:eastAsia="Times New Roman"/>
      <w:spacing w:val="-5"/>
      <w:szCs w:val="20"/>
      <w:lang w:val="en-GB"/>
    </w:rPr>
  </w:style>
  <w:style w:type="character" w:styleId="FollowedHyperlink">
    <w:name w:val="FollowedHyperlink"/>
    <w:uiPriority w:val="99"/>
    <w:semiHidden/>
    <w:unhideWhenUsed/>
    <w:rsid w:val="00D1293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10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/C:\Users\s4118488\AppData\Roaming\Microsoft\Word\www.itee.uq.edu.au" TargetMode="External"/><Relationship Id="rId2" Type="http://schemas.openxmlformats.org/officeDocument/2006/relationships/hyperlink" Target="file:///C:\Users\s4118488\AppData\Roaming\Microsoft\Word\www.itee.uq.edu.au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qcday1\LOCALS~1\Temp\Letterhead_colour_100years_FI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Letterhead_colour_100years_FINAL.dot</Template>
  <TotalTime>27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[first_name] [last_name]</vt:lpstr>
    </vt:vector>
  </TitlesOfParts>
  <Company>University of Queensland</Company>
  <LinksUpToDate>false</LinksUpToDate>
  <CharactersWithSpaces>943</CharactersWithSpaces>
  <SharedDoc>false</SharedDoc>
  <HLinks>
    <vt:vector size="6" baseType="variant">
      <vt:variant>
        <vt:i4>6160389</vt:i4>
      </vt:variant>
      <vt:variant>
        <vt:i4>0</vt:i4>
      </vt:variant>
      <vt:variant>
        <vt:i4>0</vt:i4>
      </vt:variant>
      <vt:variant>
        <vt:i4>5</vt:i4>
      </vt:variant>
      <vt:variant>
        <vt:lpwstr>../AppData/Roaming/Microsoft/Word/www.itee.uq.edu.au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[first_name] [last_name]</dc:title>
  <dc:creator>Caroline Day</dc:creator>
  <cp:lastModifiedBy>Jordan West</cp:lastModifiedBy>
  <cp:revision>26</cp:revision>
  <cp:lastPrinted>2009-04-23T02:49:00Z</cp:lastPrinted>
  <dcterms:created xsi:type="dcterms:W3CDTF">2012-06-01T07:27:00Z</dcterms:created>
  <dcterms:modified xsi:type="dcterms:W3CDTF">2012-06-01T11:31:00Z</dcterms:modified>
</cp:coreProperties>
</file>