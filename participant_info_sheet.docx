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D5D" w:rsidRDefault="0063047F" w:rsidP="0063047F">
      <w:pPr>
        <w:autoSpaceDE w:val="0"/>
        <w:autoSpaceDN w:val="0"/>
        <w:adjustRightInd w:val="0"/>
        <w:jc w:val="center"/>
        <w:rPr>
          <w:b/>
          <w:sz w:val="28"/>
          <w:szCs w:val="20"/>
        </w:rPr>
      </w:pPr>
      <w:r w:rsidRPr="002E0BCC">
        <w:rPr>
          <w:b/>
          <w:sz w:val="28"/>
          <w:szCs w:val="20"/>
        </w:rPr>
        <w:t>Participant Information Sheet</w:t>
      </w:r>
    </w:p>
    <w:p w:rsidR="00F94F66" w:rsidRPr="00F94F66" w:rsidRDefault="00F94F66" w:rsidP="0063047F">
      <w:pPr>
        <w:autoSpaceDE w:val="0"/>
        <w:autoSpaceDN w:val="0"/>
        <w:adjustRightInd w:val="0"/>
        <w:jc w:val="center"/>
        <w:rPr>
          <w:b/>
          <w:sz w:val="28"/>
          <w:szCs w:val="20"/>
        </w:rPr>
      </w:pPr>
      <w:r w:rsidRPr="00F94F66">
        <w:rPr>
          <w:b/>
          <w:szCs w:val="20"/>
        </w:rPr>
        <w:t>Machine Learning and Spaced Repetition Systems for Predicting Foreign Language Vocabulary Test Scores</w:t>
      </w:r>
    </w:p>
    <w:p w:rsidR="00DC196F" w:rsidRDefault="001307FC" w:rsidP="00DC196F">
      <w:pPr>
        <w:tabs>
          <w:tab w:val="left" w:pos="1418"/>
        </w:tabs>
        <w:autoSpaceDE w:val="0"/>
        <w:autoSpaceDN w:val="0"/>
        <w:adjustRightInd w:val="0"/>
        <w:ind w:left="1418" w:hanging="1418"/>
        <w:jc w:val="left"/>
        <w:rPr>
          <w:szCs w:val="20"/>
        </w:rPr>
      </w:pPr>
      <w:r w:rsidRPr="00A563D1">
        <w:rPr>
          <w:b/>
          <w:szCs w:val="20"/>
        </w:rPr>
        <w:t>Investigator</w:t>
      </w:r>
      <w:r w:rsidRPr="00D90643">
        <w:rPr>
          <w:b/>
          <w:szCs w:val="20"/>
        </w:rPr>
        <w:t>:</w:t>
      </w:r>
      <w:r>
        <w:rPr>
          <w:szCs w:val="20"/>
        </w:rPr>
        <w:t xml:space="preserve"> </w:t>
      </w:r>
      <w:r w:rsidR="00DC196F">
        <w:rPr>
          <w:szCs w:val="20"/>
        </w:rPr>
        <w:tab/>
      </w:r>
      <w:r>
        <w:rPr>
          <w:szCs w:val="20"/>
        </w:rPr>
        <w:t>Jordan West, Undergraduate Engineering Honours Student, Centre for Educational Innovation in Technology</w:t>
      </w:r>
    </w:p>
    <w:p w:rsidR="00DC196F" w:rsidRPr="001307FC" w:rsidRDefault="00DC196F" w:rsidP="00DC196F">
      <w:pPr>
        <w:tabs>
          <w:tab w:val="left" w:pos="1418"/>
        </w:tabs>
        <w:autoSpaceDE w:val="0"/>
        <w:autoSpaceDN w:val="0"/>
        <w:adjustRightInd w:val="0"/>
        <w:ind w:left="1418" w:hanging="1418"/>
        <w:jc w:val="left"/>
        <w:rPr>
          <w:szCs w:val="20"/>
        </w:rPr>
      </w:pPr>
      <w:r>
        <w:rPr>
          <w:b/>
          <w:szCs w:val="20"/>
        </w:rPr>
        <w:t>Supervisor:</w:t>
      </w:r>
      <w:r>
        <w:rPr>
          <w:szCs w:val="20"/>
        </w:rPr>
        <w:t xml:space="preserve"> </w:t>
      </w:r>
      <w:r>
        <w:rPr>
          <w:szCs w:val="20"/>
        </w:rPr>
        <w:tab/>
      </w:r>
      <w:proofErr w:type="spellStart"/>
      <w:r>
        <w:rPr>
          <w:szCs w:val="20"/>
        </w:rPr>
        <w:t>Dr.</w:t>
      </w:r>
      <w:proofErr w:type="spellEnd"/>
      <w:r>
        <w:rPr>
          <w:szCs w:val="20"/>
        </w:rPr>
        <w:t xml:space="preserve"> Mark Schulz, Associate Director, Centre for Educational Innovation in Technology</w:t>
      </w:r>
    </w:p>
    <w:p w:rsidR="0063047F" w:rsidRPr="0063047F" w:rsidRDefault="0063047F" w:rsidP="0063047F">
      <w:r w:rsidRPr="0063047F">
        <w:t>This study involves monitoring your use of learning software for memorising vocabulary for JAPN1023, from which we build a model of your vocabulary knowledge. By building such a model, we are expecting to predict with some a</w:t>
      </w:r>
      <w:r w:rsidR="00C92639">
        <w:t xml:space="preserve">ccuracy your future score in a </w:t>
      </w:r>
      <w:r w:rsidRPr="0063047F">
        <w:t>non-assessed vocabulary recognition quiz.</w:t>
      </w:r>
    </w:p>
    <w:p w:rsidR="0063047F" w:rsidRPr="0063047F" w:rsidRDefault="0063047F" w:rsidP="0063047F">
      <w:r w:rsidRPr="0063047F">
        <w:t>The learning software is web-based and can be accessed from any computer with a modern web b</w:t>
      </w:r>
      <w:r w:rsidR="00004CAE">
        <w:t>rowser and internet connection;</w:t>
      </w:r>
      <w:r w:rsidRPr="0063047F">
        <w:t xml:space="preserve"> including from the University library or from your home. You can u</w:t>
      </w:r>
      <w:r w:rsidR="00004CAE">
        <w:t>se the software at your leisure;</w:t>
      </w:r>
      <w:r w:rsidRPr="0063047F">
        <w:t xml:space="preserve"> there are no mini</w:t>
      </w:r>
      <w:r w:rsidR="00004CAE">
        <w:t>mum requirements to participate</w:t>
      </w:r>
      <w:r w:rsidRPr="0063047F">
        <w:t xml:space="preserve"> however the software will be more effective </w:t>
      </w:r>
      <w:r w:rsidR="00004CAE">
        <w:t>at</w:t>
      </w:r>
      <w:r w:rsidRPr="0063047F">
        <w:t xml:space="preserve"> helping you memorise vocabulary if used for at least a few minutes each day.</w:t>
      </w:r>
      <w:r w:rsidR="00B16877">
        <w:t xml:space="preserve"> The study will span the </w:t>
      </w:r>
      <w:r w:rsidR="00540F0E">
        <w:t xml:space="preserve">whole </w:t>
      </w:r>
      <w:r w:rsidR="00C92639">
        <w:t>of Semester 2,</w:t>
      </w:r>
      <w:r w:rsidR="00B16877">
        <w:t xml:space="preserve"> </w:t>
      </w:r>
      <w:r w:rsidR="00C92639">
        <w:t>2012;</w:t>
      </w:r>
      <w:r w:rsidR="00B16877">
        <w:t xml:space="preserve"> however you are free to choose how often and for how long you use the software.</w:t>
      </w:r>
    </w:p>
    <w:p w:rsidR="0063047F" w:rsidRPr="0063047F" w:rsidRDefault="0063047F" w:rsidP="0063047F">
      <w:r w:rsidRPr="0063047F">
        <w:t xml:space="preserve">In order to gather data on your knowledge of words, a spaced repetition flashcard system is used. Spaced repetition is a method for memorising facts at increasing periods of time and aims to provide the most efficient method of memorisation. </w:t>
      </w:r>
      <w:r w:rsidR="00B16877">
        <w:t>The software has been pre-loaded with vocabulary specifically for JAPN1023</w:t>
      </w:r>
      <w:r w:rsidR="00DC196F">
        <w:t>, however the potential risk of participating is that you might change your study habits to incorporate this software and miss other important content. It is recommended that you use this software as an additional tool to assist your study, and not as a replacement.</w:t>
      </w:r>
      <w:r w:rsidR="005A436D">
        <w:t xml:space="preserve"> </w:t>
      </w:r>
      <w:r w:rsidRPr="0063047F">
        <w:t>Participation in this study is expected to help</w:t>
      </w:r>
      <w:r w:rsidR="00B16877">
        <w:t xml:space="preserve"> you memorize the vocabulary</w:t>
      </w:r>
      <w:r w:rsidRPr="0063047F">
        <w:t>, however does not constitute a replacement for your normal class study.</w:t>
      </w:r>
    </w:p>
    <w:p w:rsidR="0063047F" w:rsidRDefault="0063047F" w:rsidP="0063047F">
      <w:r w:rsidRPr="0063047F">
        <w:t>Your participation in this study is completely voluntary and will not affect your grade in JAPN1023. Participation is anonymous – you will be identified only by a unique code handed</w:t>
      </w:r>
      <w:r w:rsidR="00B16877">
        <w:t xml:space="preserve"> out randomly upon your consent</w:t>
      </w:r>
      <w:r w:rsidRPr="0063047F">
        <w:t xml:space="preserve">. Data </w:t>
      </w:r>
      <w:r w:rsidR="00B16877">
        <w:t xml:space="preserve">on how you use the software will be collected and </w:t>
      </w:r>
      <w:r w:rsidRPr="0063047F">
        <w:t>stored confidentially and securely and in a form such that data cannot be linked with any individual. The teacher will have access to aggregate information on the class as a whole; however will not have access to information about individual students.</w:t>
      </w:r>
    </w:p>
    <w:p w:rsidR="0063047F" w:rsidRPr="0063047F" w:rsidRDefault="0063047F" w:rsidP="0063047F">
      <w:bookmarkStart w:id="0" w:name="_GoBack"/>
      <w:bookmarkEnd w:id="0"/>
      <w:r w:rsidRPr="0063047F">
        <w:t xml:space="preserve">You may withdraw from the study at any time, either by logging in to the system using your code and password, or by contacting </w:t>
      </w:r>
      <w:r w:rsidR="00FC3AF6">
        <w:t>me on the details listed at the top of this page</w:t>
      </w:r>
      <w:r w:rsidRPr="0063047F">
        <w:t>. Upon withdrawal, you</w:t>
      </w:r>
      <w:r w:rsidR="00DC196F">
        <w:t>r account and</w:t>
      </w:r>
      <w:r w:rsidRPr="0063047F">
        <w:t xml:space="preserve"> all </w:t>
      </w:r>
      <w:r w:rsidR="00DC196F">
        <w:t xml:space="preserve">associated </w:t>
      </w:r>
      <w:r w:rsidRPr="0063047F">
        <w:t xml:space="preserve">data </w:t>
      </w:r>
      <w:r w:rsidR="00DC196F">
        <w:t>will be deleted.</w:t>
      </w:r>
    </w:p>
    <w:p w:rsidR="0063047F" w:rsidRDefault="0063047F" w:rsidP="0063047F">
      <w:r w:rsidRPr="0063047F">
        <w:t>This study has been cleared by one of the human ethics committees of the University of Queensland in accordance with the National Health and Medical Research Council's guidelines. You are of course, free to discuss your participation in this study with project staff (contactable on 0438518251). If you would like to speak to an officer of the University not involved in the study, you may contact the Ethics Officer on 3365 3924.</w:t>
      </w:r>
    </w:p>
    <w:p w:rsidR="00F94F66" w:rsidRDefault="00F94F66" w:rsidP="00346043">
      <w:pPr>
        <w:ind w:left="720" w:hanging="720"/>
      </w:pPr>
      <w:r>
        <w:t xml:space="preserve">If you have any difficulties, questions or concerns about the study, feel free to contact </w:t>
      </w:r>
      <w:r w:rsidR="00FC3AF6">
        <w:t>me</w:t>
      </w:r>
      <w:r w:rsidR="00DC196F">
        <w:t>.</w:t>
      </w:r>
    </w:p>
    <w:p w:rsidR="00950150" w:rsidRPr="00FF280B" w:rsidRDefault="0063047F" w:rsidP="00950150">
      <w:r w:rsidRPr="00DC196F">
        <w:t>If you would like to learn the outcome of the study in which you are participating, you can</w:t>
      </w:r>
      <w:r w:rsidRPr="0063047F">
        <w:t xml:space="preserve"> contact me at the email </w:t>
      </w:r>
      <w:r w:rsidR="006D3A2C">
        <w:t>above</w:t>
      </w:r>
      <w:r w:rsidR="00D627DC">
        <w:t xml:space="preserve"> or write your email on the consent form</w:t>
      </w:r>
      <w:r w:rsidR="006D3A2C">
        <w:t xml:space="preserve"> </w:t>
      </w:r>
      <w:r w:rsidRPr="0063047F">
        <w:t>and I will send you an Abstract of the study a</w:t>
      </w:r>
      <w:r>
        <w:t>nd findings</w:t>
      </w:r>
      <w:r w:rsidR="006D3A2C">
        <w:t xml:space="preserve"> upon completion</w:t>
      </w:r>
      <w:r>
        <w:t>.</w:t>
      </w:r>
    </w:p>
    <w:sectPr w:rsidR="00950150" w:rsidRPr="00FF280B" w:rsidSect="00D1293F">
      <w:headerReference w:type="first" r:id="rId8"/>
      <w:footerReference w:type="first" r:id="rId9"/>
      <w:pgSz w:w="11906" w:h="16838" w:code="9"/>
      <w:pgMar w:top="3169" w:right="1701" w:bottom="1701" w:left="1701" w:header="1438"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E54" w:rsidRDefault="00D32E54" w:rsidP="00C26B9E">
      <w:r>
        <w:separator/>
      </w:r>
    </w:p>
  </w:endnote>
  <w:endnote w:type="continuationSeparator" w:id="0">
    <w:p w:rsidR="00D32E54" w:rsidRDefault="00D32E54" w:rsidP="00C2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HelveticaNeue-Roman">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Neue-Medium">
    <w:altName w:val="Arial Unicode MS"/>
    <w:panose1 w:val="00000000000000000000"/>
    <w:charset w:val="80"/>
    <w:family w:val="auto"/>
    <w:notTrueType/>
    <w:pitch w:val="default"/>
    <w:sig w:usb0="00000001" w:usb1="08070000" w:usb2="00000010" w:usb3="00000000" w:csb0="00020000" w:csb1="00000000"/>
  </w:font>
  <w:font w:name="HelveticaNeue-Light">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E05" w:rsidRDefault="00B170B7" w:rsidP="00D453A1">
    <w:pPr>
      <w:pStyle w:val="Footer"/>
    </w:pPr>
    <w:r>
      <w:rPr>
        <w:noProof/>
        <w:lang w:eastAsia="ja-JP"/>
      </w:rPr>
      <mc:AlternateContent>
        <mc:Choice Requires="wps">
          <w:drawing>
            <wp:anchor distT="0" distB="0" distL="114300" distR="114300" simplePos="0" relativeHeight="251657216" behindDoc="0" locked="0" layoutInCell="1" allowOverlap="1">
              <wp:simplePos x="0" y="0"/>
              <wp:positionH relativeFrom="page">
                <wp:posOffset>394335</wp:posOffset>
              </wp:positionH>
              <wp:positionV relativeFrom="page">
                <wp:posOffset>9834245</wp:posOffset>
              </wp:positionV>
              <wp:extent cx="6858000" cy="0"/>
              <wp:effectExtent l="13335" t="13970" r="5715" b="508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6350">
                        <a:solidFill>
                          <a:srgbClr val="A899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31.05pt;margin-top:774.35pt;width:540pt;height:0;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" strokecolor="#a8996e" strokeweight=".5pt">
              <w10:wrap anchorx="page" anchory="page"/>
            </v:shape>
          </w:pict>
        </mc:Fallback>
      </mc:AlternateContent>
    </w:r>
    <w:r>
      <w:rPr>
        <w:noProof/>
        <w:lang w:eastAsia="ja-JP"/>
      </w:rPr>
      <w:drawing>
        <wp:anchor distT="0" distB="0" distL="114300" distR="114300" simplePos="0" relativeHeight="251659264" behindDoc="0" locked="0" layoutInCell="1" allowOverlap="1">
          <wp:simplePos x="0" y="0"/>
          <wp:positionH relativeFrom="column">
            <wp:posOffset>5420360</wp:posOffset>
          </wp:positionH>
          <wp:positionV relativeFrom="paragraph">
            <wp:posOffset>-10160</wp:posOffset>
          </wp:positionV>
          <wp:extent cx="800100" cy="569595"/>
          <wp:effectExtent l="0" t="0" r="0" b="1905"/>
          <wp:wrapNone/>
          <wp:docPr id="16" name="Picture 8" descr="UQ100ye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Q100year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69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ja-JP"/>
      </w:rPr>
      <mc:AlternateContent>
        <mc:Choice Requires="wps">
          <w:drawing>
            <wp:anchor distT="0" distB="0" distL="0" distR="0" simplePos="0" relativeHeight="251658240" behindDoc="0" locked="0" layoutInCell="1" allowOverlap="1">
              <wp:simplePos x="0" y="0"/>
              <wp:positionH relativeFrom="page">
                <wp:posOffset>394335</wp:posOffset>
              </wp:positionH>
              <wp:positionV relativeFrom="page">
                <wp:posOffset>9904730</wp:posOffset>
              </wp:positionV>
              <wp:extent cx="5839460" cy="434975"/>
              <wp:effectExtent l="3810" t="0" r="0" b="4445"/>
              <wp:wrapTopAndBottom/>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9460"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9670" w:type="dxa"/>
                            <w:tblLayout w:type="fixed"/>
                            <w:tblLook w:val="01E0" w:firstRow="1" w:lastRow="1" w:firstColumn="1" w:lastColumn="1" w:noHBand="0" w:noVBand="0"/>
                          </w:tblPr>
                          <w:tblGrid>
                            <w:gridCol w:w="2518"/>
                            <w:gridCol w:w="2410"/>
                            <w:gridCol w:w="1675"/>
                            <w:gridCol w:w="3067"/>
                          </w:tblGrid>
                          <w:tr w:rsidR="00564E05" w:rsidRPr="00177E5B" w:rsidTr="0063047F">
                            <w:trPr>
                              <w:trHeight w:val="270"/>
                            </w:trPr>
                            <w:tc>
                              <w:tcPr>
                                <w:tcW w:w="2518" w:type="dxa"/>
                              </w:tcPr>
                              <w:p w:rsidR="00D1293F" w:rsidRPr="00177E5B" w:rsidRDefault="00610BA7" w:rsidP="00D1293F">
                                <w:pPr>
                                  <w:pStyle w:val="Footer"/>
                                  <w:rPr>
                                    <w:rFonts w:ascii="Calibri" w:hAnsi="Calibri" w:cs="Calibri"/>
                                    <w:b/>
                                    <w:sz w:val="16"/>
                                  </w:rPr>
                                </w:pPr>
                                <w:r w:rsidRPr="00177E5B">
                                  <w:rPr>
                                    <w:rFonts w:ascii="Calibri" w:hAnsi="Calibri" w:cs="Calibri"/>
                                    <w:b/>
                                    <w:sz w:val="16"/>
                                  </w:rPr>
                                  <w:t xml:space="preserve">School of </w:t>
                                </w:r>
                                <w:r w:rsidR="00D1293F" w:rsidRPr="00177E5B">
                                  <w:rPr>
                                    <w:rFonts w:ascii="Calibri" w:hAnsi="Calibri" w:cs="Calibri"/>
                                    <w:b/>
                                    <w:sz w:val="16"/>
                                  </w:rPr>
                                  <w:t xml:space="preserve">Information Technology </w:t>
                                </w:r>
                              </w:p>
                              <w:p w:rsidR="00564E05" w:rsidRPr="00177E5B" w:rsidRDefault="00D1293F" w:rsidP="00D1293F">
                                <w:pPr>
                                  <w:pStyle w:val="Footer"/>
                                  <w:rPr>
                                    <w:rFonts w:ascii="Calibri" w:hAnsi="Calibri" w:cs="Calibri"/>
                                    <w:b/>
                                    <w:sz w:val="16"/>
                                  </w:rPr>
                                </w:pPr>
                                <w:r w:rsidRPr="00177E5B">
                                  <w:rPr>
                                    <w:rFonts w:ascii="Calibri" w:hAnsi="Calibri" w:cs="Calibri"/>
                                    <w:b/>
                                    <w:sz w:val="16"/>
                                  </w:rPr>
                                  <w:t>and Electrical Engineering</w:t>
                                </w:r>
                              </w:p>
                            </w:tc>
                            <w:tc>
                              <w:tcPr>
                                <w:tcW w:w="2410" w:type="dxa"/>
                              </w:tcPr>
                              <w:p w:rsidR="00564E05" w:rsidRPr="00177E5B" w:rsidRDefault="00564E05" w:rsidP="00D453A1">
                                <w:pPr>
                                  <w:pStyle w:val="Footer"/>
                                  <w:rPr>
                                    <w:rFonts w:ascii="Calibri" w:hAnsi="Calibri" w:cs="Calibri"/>
                                    <w:sz w:val="16"/>
                                  </w:rPr>
                                </w:pPr>
                                <w:r w:rsidRPr="00177E5B">
                                  <w:rPr>
                                    <w:rFonts w:ascii="Calibri" w:hAnsi="Calibri" w:cs="Calibri"/>
                                    <w:sz w:val="16"/>
                                  </w:rPr>
                                  <w:t>The University of Queensland</w:t>
                                </w:r>
                              </w:p>
                              <w:p w:rsidR="00564E05" w:rsidRPr="00177E5B" w:rsidRDefault="00564E05" w:rsidP="00D453A1">
                                <w:pPr>
                                  <w:pStyle w:val="Footer"/>
                                  <w:rPr>
                                    <w:rFonts w:ascii="Calibri" w:hAnsi="Calibri" w:cs="Calibri"/>
                                    <w:sz w:val="16"/>
                                  </w:rPr>
                                </w:pPr>
                                <w:r w:rsidRPr="00177E5B">
                                  <w:rPr>
                                    <w:rFonts w:ascii="Calibri" w:hAnsi="Calibri" w:cs="Calibri"/>
                                    <w:sz w:val="16"/>
                                  </w:rPr>
                                  <w:t>Brisbane QLD 4072 Australia</w:t>
                                </w:r>
                              </w:p>
                            </w:tc>
                            <w:tc>
                              <w:tcPr>
                                <w:tcW w:w="1675" w:type="dxa"/>
                              </w:tcPr>
                              <w:p w:rsidR="00610BA7" w:rsidRPr="00177E5B" w:rsidRDefault="00610BA7"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 xml:space="preserve">T (07) 3365 </w:t>
                                </w:r>
                                <w:r w:rsidR="00D1293F" w:rsidRPr="00177E5B">
                                  <w:rPr>
                                    <w:rFonts w:ascii="Calibri" w:eastAsia="HelveticaNeue-Medium" w:hAnsi="Calibri" w:cs="Calibri"/>
                                    <w:szCs w:val="14"/>
                                    <w:lang w:eastAsia="en-AU"/>
                                  </w:rPr>
                                  <w:t>2097</w:t>
                                </w:r>
                              </w:p>
                              <w:p w:rsidR="00564E05"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F (07) 3365 4999</w:t>
                                </w:r>
                              </w:p>
                            </w:tc>
                            <w:tc>
                              <w:tcPr>
                                <w:tcW w:w="3067" w:type="dxa"/>
                              </w:tcPr>
                              <w:p w:rsidR="00610BA7"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Email  enquiries@itee</w:t>
                                </w:r>
                                <w:r w:rsidR="00610BA7" w:rsidRPr="00177E5B">
                                  <w:rPr>
                                    <w:rFonts w:ascii="Calibri" w:eastAsia="HelveticaNeue-Medium" w:hAnsi="Calibri" w:cs="Calibri"/>
                                    <w:szCs w:val="14"/>
                                    <w:lang w:eastAsia="en-AU"/>
                                  </w:rPr>
                                  <w:t>.uq.edu.au</w:t>
                                </w:r>
                              </w:p>
                              <w:p w:rsidR="00564E05" w:rsidRPr="00177E5B" w:rsidRDefault="00610BA7" w:rsidP="00D1293F">
                                <w:pPr>
                                  <w:autoSpaceDE w:val="0"/>
                                  <w:autoSpaceDN w:val="0"/>
                                  <w:adjustRightInd w:val="0"/>
                                  <w:rPr>
                                    <w:rFonts w:ascii="Calibri" w:hAnsi="Calibri" w:cs="Calibri"/>
                                    <w:sz w:val="18"/>
                                  </w:rPr>
                                </w:pPr>
                                <w:r w:rsidRPr="00177E5B">
                                  <w:rPr>
                                    <w:rFonts w:ascii="Calibri" w:eastAsia="HelveticaNeue-Medium" w:hAnsi="Calibri" w:cs="Calibri"/>
                                    <w:szCs w:val="14"/>
                                    <w:lang w:eastAsia="en-AU"/>
                                  </w:rPr>
                                  <w:t xml:space="preserve">Internet  </w:t>
                                </w:r>
                                <w:hyperlink r:id="rId2" w:history="1">
                                  <w:r w:rsidRPr="00177E5B">
                                    <w:rPr>
                                      <w:rStyle w:val="Hyperlink"/>
                                      <w:rFonts w:ascii="Calibri" w:eastAsia="HelveticaNeue-Medium" w:hAnsi="Calibri" w:cs="Calibri"/>
                                      <w:szCs w:val="14"/>
                                      <w:lang w:eastAsia="en-AU"/>
                                    </w:rPr>
                                    <w:t>www.</w:t>
                                  </w:r>
                                  <w:r w:rsidR="00D1293F" w:rsidRPr="00177E5B">
                                    <w:rPr>
                                      <w:rStyle w:val="Hyperlink"/>
                                      <w:rFonts w:ascii="Calibri" w:eastAsia="HelveticaNeue-Medium" w:hAnsi="Calibri" w:cs="Calibri"/>
                                      <w:szCs w:val="14"/>
                                      <w:lang w:eastAsia="en-AU"/>
                                    </w:rPr>
                                    <w:t>itee.</w:t>
                                  </w:r>
                                  <w:r w:rsidRPr="00177E5B">
                                    <w:rPr>
                                      <w:rStyle w:val="Hyperlink"/>
                                      <w:rFonts w:ascii="Calibri" w:eastAsia="HelveticaNeue-Medium" w:hAnsi="Calibri" w:cs="Calibri"/>
                                      <w:szCs w:val="14"/>
                                      <w:lang w:eastAsia="en-AU"/>
                                    </w:rPr>
                                    <w:t>uq.edu.au</w:t>
                                  </w:r>
                                </w:hyperlink>
                              </w:p>
                            </w:tc>
                          </w:tr>
                        </w:tbl>
                        <w:p w:rsidR="00564E05" w:rsidRPr="00177E5B" w:rsidRDefault="00564E05" w:rsidP="00D453A1">
                          <w:pPr>
                            <w:pStyle w:val="Footer"/>
                            <w:rPr>
                              <w:rFonts w:ascii="Calibri" w:hAnsi="Calibri" w:cs="Calibri"/>
                              <w:sz w:val="18"/>
                              <w:szCs w:val="16"/>
                            </w:rPr>
                          </w:pPr>
                          <w:r w:rsidRPr="00177E5B">
                            <w:rPr>
                              <w:rFonts w:ascii="Calibri" w:hAnsi="Calibri" w:cs="Calibri"/>
                              <w:sz w:val="18"/>
                              <w:szCs w:val="16"/>
                            </w:rPr>
                            <w:tab/>
                          </w:r>
                          <w:r w:rsidRPr="00177E5B">
                            <w:rPr>
                              <w:rFonts w:ascii="Calibri" w:hAnsi="Calibri" w:cs="Calibri"/>
                              <w:sz w:val="18"/>
                              <w:szCs w:val="16"/>
                            </w:rPr>
                            <w:tab/>
                          </w:r>
                        </w:p>
                        <w:p w:rsidR="00564E05" w:rsidRPr="00177E5B" w:rsidRDefault="00564E05" w:rsidP="00D453A1">
                          <w:pPr>
                            <w:pStyle w:val="Footer"/>
                            <w:rPr>
                              <w:rFonts w:ascii="Calibri" w:hAnsi="Calibri" w:cs="Calibri"/>
                              <w:szCs w:val="1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left:0;text-align:left;margin-left:31.05pt;margin-top:779.9pt;width:459.8pt;height:34.2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B1UsAIAALA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" filled="f" stroked="f">
              <v:textbox inset="0,0,0,0">
                <w:txbxContent>
                  <w:tbl>
                    <w:tblPr>
                      <w:tblW w:w="9670" w:type="dxa"/>
                      <w:tblLayout w:type="fixed"/>
                      <w:tblLook w:val="01E0" w:firstRow="1" w:lastRow="1" w:firstColumn="1" w:lastColumn="1" w:noHBand="0" w:noVBand="0"/>
                    </w:tblPr>
                    <w:tblGrid>
                      <w:gridCol w:w="2518"/>
                      <w:gridCol w:w="2410"/>
                      <w:gridCol w:w="1675"/>
                      <w:gridCol w:w="3067"/>
                    </w:tblGrid>
                    <w:tr w:rsidR="00564E05" w:rsidRPr="00177E5B" w:rsidTr="0063047F">
                      <w:trPr>
                        <w:trHeight w:val="270"/>
                      </w:trPr>
                      <w:tc>
                        <w:tcPr>
                          <w:tcW w:w="2518" w:type="dxa"/>
                        </w:tcPr>
                        <w:p w:rsidR="00D1293F" w:rsidRPr="00177E5B" w:rsidRDefault="00610BA7" w:rsidP="00D1293F">
                          <w:pPr>
                            <w:pStyle w:val="Footer"/>
                            <w:rPr>
                              <w:rFonts w:ascii="Calibri" w:hAnsi="Calibri" w:cs="Calibri"/>
                              <w:b/>
                              <w:sz w:val="16"/>
                            </w:rPr>
                          </w:pPr>
                          <w:r w:rsidRPr="00177E5B">
                            <w:rPr>
                              <w:rFonts w:ascii="Calibri" w:hAnsi="Calibri" w:cs="Calibri"/>
                              <w:b/>
                              <w:sz w:val="16"/>
                            </w:rPr>
                            <w:t xml:space="preserve">School of </w:t>
                          </w:r>
                          <w:r w:rsidR="00D1293F" w:rsidRPr="00177E5B">
                            <w:rPr>
                              <w:rFonts w:ascii="Calibri" w:hAnsi="Calibri" w:cs="Calibri"/>
                              <w:b/>
                              <w:sz w:val="16"/>
                            </w:rPr>
                            <w:t xml:space="preserve">Information Technology </w:t>
                          </w:r>
                        </w:p>
                        <w:p w:rsidR="00564E05" w:rsidRPr="00177E5B" w:rsidRDefault="00D1293F" w:rsidP="00D1293F">
                          <w:pPr>
                            <w:pStyle w:val="Footer"/>
                            <w:rPr>
                              <w:rFonts w:ascii="Calibri" w:hAnsi="Calibri" w:cs="Calibri"/>
                              <w:b/>
                              <w:sz w:val="16"/>
                            </w:rPr>
                          </w:pPr>
                          <w:r w:rsidRPr="00177E5B">
                            <w:rPr>
                              <w:rFonts w:ascii="Calibri" w:hAnsi="Calibri" w:cs="Calibri"/>
                              <w:b/>
                              <w:sz w:val="16"/>
                            </w:rPr>
                            <w:t>and Electrical Engineering</w:t>
                          </w:r>
                        </w:p>
                      </w:tc>
                      <w:tc>
                        <w:tcPr>
                          <w:tcW w:w="2410" w:type="dxa"/>
                        </w:tcPr>
                        <w:p w:rsidR="00564E05" w:rsidRPr="00177E5B" w:rsidRDefault="00564E05" w:rsidP="00D453A1">
                          <w:pPr>
                            <w:pStyle w:val="Footer"/>
                            <w:rPr>
                              <w:rFonts w:ascii="Calibri" w:hAnsi="Calibri" w:cs="Calibri"/>
                              <w:sz w:val="16"/>
                            </w:rPr>
                          </w:pPr>
                          <w:r w:rsidRPr="00177E5B">
                            <w:rPr>
                              <w:rFonts w:ascii="Calibri" w:hAnsi="Calibri" w:cs="Calibri"/>
                              <w:sz w:val="16"/>
                            </w:rPr>
                            <w:t>The University of Queensland</w:t>
                          </w:r>
                        </w:p>
                        <w:p w:rsidR="00564E05" w:rsidRPr="00177E5B" w:rsidRDefault="00564E05" w:rsidP="00D453A1">
                          <w:pPr>
                            <w:pStyle w:val="Footer"/>
                            <w:rPr>
                              <w:rFonts w:ascii="Calibri" w:hAnsi="Calibri" w:cs="Calibri"/>
                              <w:sz w:val="16"/>
                            </w:rPr>
                          </w:pPr>
                          <w:r w:rsidRPr="00177E5B">
                            <w:rPr>
                              <w:rFonts w:ascii="Calibri" w:hAnsi="Calibri" w:cs="Calibri"/>
                              <w:sz w:val="16"/>
                            </w:rPr>
                            <w:t>Brisbane QLD 4072 Australia</w:t>
                          </w:r>
                        </w:p>
                      </w:tc>
                      <w:tc>
                        <w:tcPr>
                          <w:tcW w:w="1675" w:type="dxa"/>
                        </w:tcPr>
                        <w:p w:rsidR="00610BA7" w:rsidRPr="00177E5B" w:rsidRDefault="00610BA7"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 xml:space="preserve">T (07) 3365 </w:t>
                          </w:r>
                          <w:r w:rsidR="00D1293F" w:rsidRPr="00177E5B">
                            <w:rPr>
                              <w:rFonts w:ascii="Calibri" w:eastAsia="HelveticaNeue-Medium" w:hAnsi="Calibri" w:cs="Calibri"/>
                              <w:szCs w:val="14"/>
                              <w:lang w:eastAsia="en-AU"/>
                            </w:rPr>
                            <w:t>2097</w:t>
                          </w:r>
                        </w:p>
                        <w:p w:rsidR="00564E05"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F (07) 3365 4999</w:t>
                          </w:r>
                        </w:p>
                      </w:tc>
                      <w:tc>
                        <w:tcPr>
                          <w:tcW w:w="3067" w:type="dxa"/>
                        </w:tcPr>
                        <w:p w:rsidR="00610BA7" w:rsidRPr="00177E5B" w:rsidRDefault="00D1293F" w:rsidP="00D1293F">
                          <w:pPr>
                            <w:autoSpaceDE w:val="0"/>
                            <w:autoSpaceDN w:val="0"/>
                            <w:adjustRightInd w:val="0"/>
                            <w:rPr>
                              <w:rFonts w:ascii="Calibri" w:eastAsia="HelveticaNeue-Medium" w:hAnsi="Calibri" w:cs="Calibri"/>
                              <w:szCs w:val="14"/>
                              <w:lang w:eastAsia="en-AU"/>
                            </w:rPr>
                          </w:pPr>
                          <w:r w:rsidRPr="00177E5B">
                            <w:rPr>
                              <w:rFonts w:ascii="Calibri" w:eastAsia="HelveticaNeue-Medium" w:hAnsi="Calibri" w:cs="Calibri"/>
                              <w:szCs w:val="14"/>
                              <w:lang w:eastAsia="en-AU"/>
                            </w:rPr>
                            <w:t>Email  enquiries@itee</w:t>
                          </w:r>
                          <w:r w:rsidR="00610BA7" w:rsidRPr="00177E5B">
                            <w:rPr>
                              <w:rFonts w:ascii="Calibri" w:eastAsia="HelveticaNeue-Medium" w:hAnsi="Calibri" w:cs="Calibri"/>
                              <w:szCs w:val="14"/>
                              <w:lang w:eastAsia="en-AU"/>
                            </w:rPr>
                            <w:t>.uq.edu.au</w:t>
                          </w:r>
                        </w:p>
                        <w:p w:rsidR="00564E05" w:rsidRPr="00177E5B" w:rsidRDefault="00610BA7" w:rsidP="00D1293F">
                          <w:pPr>
                            <w:autoSpaceDE w:val="0"/>
                            <w:autoSpaceDN w:val="0"/>
                            <w:adjustRightInd w:val="0"/>
                            <w:rPr>
                              <w:rFonts w:ascii="Calibri" w:hAnsi="Calibri" w:cs="Calibri"/>
                              <w:sz w:val="18"/>
                            </w:rPr>
                          </w:pPr>
                          <w:r w:rsidRPr="00177E5B">
                            <w:rPr>
                              <w:rFonts w:ascii="Calibri" w:eastAsia="HelveticaNeue-Medium" w:hAnsi="Calibri" w:cs="Calibri"/>
                              <w:szCs w:val="14"/>
                              <w:lang w:eastAsia="en-AU"/>
                            </w:rPr>
                            <w:t xml:space="preserve">Internet  </w:t>
                          </w:r>
                          <w:hyperlink r:id="rId3" w:history="1">
                            <w:r w:rsidRPr="00177E5B">
                              <w:rPr>
                                <w:rStyle w:val="Hyperlink"/>
                                <w:rFonts w:ascii="Calibri" w:eastAsia="HelveticaNeue-Medium" w:hAnsi="Calibri" w:cs="Calibri"/>
                                <w:szCs w:val="14"/>
                                <w:lang w:eastAsia="en-AU"/>
                              </w:rPr>
                              <w:t>www.</w:t>
                            </w:r>
                            <w:r w:rsidR="00D1293F" w:rsidRPr="00177E5B">
                              <w:rPr>
                                <w:rStyle w:val="Hyperlink"/>
                                <w:rFonts w:ascii="Calibri" w:eastAsia="HelveticaNeue-Medium" w:hAnsi="Calibri" w:cs="Calibri"/>
                                <w:szCs w:val="14"/>
                                <w:lang w:eastAsia="en-AU"/>
                              </w:rPr>
                              <w:t>itee.</w:t>
                            </w:r>
                            <w:r w:rsidRPr="00177E5B">
                              <w:rPr>
                                <w:rStyle w:val="Hyperlink"/>
                                <w:rFonts w:ascii="Calibri" w:eastAsia="HelveticaNeue-Medium" w:hAnsi="Calibri" w:cs="Calibri"/>
                                <w:szCs w:val="14"/>
                                <w:lang w:eastAsia="en-AU"/>
                              </w:rPr>
                              <w:t>uq.edu.au</w:t>
                            </w:r>
                          </w:hyperlink>
                        </w:p>
                      </w:tc>
                    </w:tr>
                  </w:tbl>
                  <w:p w:rsidR="00564E05" w:rsidRPr="00177E5B" w:rsidRDefault="00564E05" w:rsidP="00D453A1">
                    <w:pPr>
                      <w:pStyle w:val="Footer"/>
                      <w:rPr>
                        <w:rFonts w:ascii="Calibri" w:hAnsi="Calibri" w:cs="Calibri"/>
                        <w:sz w:val="18"/>
                        <w:szCs w:val="16"/>
                      </w:rPr>
                    </w:pPr>
                    <w:r w:rsidRPr="00177E5B">
                      <w:rPr>
                        <w:rFonts w:ascii="Calibri" w:hAnsi="Calibri" w:cs="Calibri"/>
                        <w:sz w:val="18"/>
                        <w:szCs w:val="16"/>
                      </w:rPr>
                      <w:tab/>
                    </w:r>
                    <w:r w:rsidRPr="00177E5B">
                      <w:rPr>
                        <w:rFonts w:ascii="Calibri" w:hAnsi="Calibri" w:cs="Calibri"/>
                        <w:sz w:val="18"/>
                        <w:szCs w:val="16"/>
                      </w:rPr>
                      <w:tab/>
                    </w:r>
                  </w:p>
                  <w:p w:rsidR="00564E05" w:rsidRPr="00177E5B" w:rsidRDefault="00564E05" w:rsidP="00D453A1">
                    <w:pPr>
                      <w:pStyle w:val="Footer"/>
                      <w:rPr>
                        <w:rFonts w:ascii="Calibri" w:hAnsi="Calibri" w:cs="Calibri"/>
                        <w:szCs w:val="12"/>
                      </w:rPr>
                    </w:pPr>
                  </w:p>
                </w:txbxContent>
              </v:textbox>
              <w10:wrap type="topAndBottom"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E54" w:rsidRDefault="00D32E54" w:rsidP="00C26B9E">
      <w:r>
        <w:separator/>
      </w:r>
    </w:p>
  </w:footnote>
  <w:footnote w:type="continuationSeparator" w:id="0">
    <w:p w:rsidR="00D32E54" w:rsidRDefault="00D32E54" w:rsidP="00C26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E05" w:rsidRPr="00177E5B" w:rsidRDefault="00B170B7" w:rsidP="001125E2">
    <w:pPr>
      <w:pStyle w:val="Header"/>
      <w:spacing w:after="120"/>
      <w:ind w:left="-1134"/>
      <w:rPr>
        <w:rFonts w:ascii="Calibri" w:hAnsi="Calibri" w:cs="Calibri"/>
        <w:b/>
        <w:sz w:val="18"/>
      </w:rPr>
    </w:pPr>
    <w:r>
      <w:rPr>
        <w:rFonts w:ascii="Calibri" w:hAnsi="Calibri" w:cs="Calibri"/>
        <w:noProof/>
        <w:sz w:val="22"/>
        <w:lang w:eastAsia="ja-JP"/>
      </w:rPr>
      <mc:AlternateContent>
        <mc:Choice Requires="wps">
          <w:drawing>
            <wp:anchor distT="0" distB="0" distL="114300" distR="114300" simplePos="0" relativeHeight="251660288" behindDoc="0" locked="0" layoutInCell="1" allowOverlap="1">
              <wp:simplePos x="0" y="0"/>
              <wp:positionH relativeFrom="column">
                <wp:posOffset>4474504</wp:posOffset>
              </wp:positionH>
              <wp:positionV relativeFrom="paragraph">
                <wp:posOffset>-39673</wp:posOffset>
              </wp:positionV>
              <wp:extent cx="1694815" cy="1057701"/>
              <wp:effectExtent l="0" t="0" r="635" b="952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4815" cy="1057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BA7" w:rsidRPr="00177E5B" w:rsidRDefault="001C1352" w:rsidP="00D9172A">
                          <w:pPr>
                            <w:autoSpaceDE w:val="0"/>
                            <w:autoSpaceDN w:val="0"/>
                            <w:adjustRightInd w:val="0"/>
                            <w:jc w:val="left"/>
                            <w:rPr>
                              <w:rFonts w:ascii="Calibri" w:eastAsia="HelveticaNeue-Medium" w:hAnsi="Calibri" w:cs="Calibri"/>
                              <w:sz w:val="18"/>
                              <w:szCs w:val="13"/>
                              <w:lang w:eastAsia="en-AU"/>
                            </w:rPr>
                          </w:pPr>
                          <w:r w:rsidRPr="00826422">
                            <w:rPr>
                              <w:rFonts w:ascii="Calibri" w:eastAsia="HelveticaNeue-Light" w:hAnsi="Calibri" w:cs="Calibri"/>
                              <w:b/>
                              <w:sz w:val="18"/>
                              <w:szCs w:val="13"/>
                              <w:lang w:eastAsia="en-AU"/>
                            </w:rPr>
                            <w:t>Jordan West</w:t>
                          </w:r>
                          <w:r w:rsidR="002E0BCC" w:rsidRPr="00826422">
                            <w:rPr>
                              <w:rFonts w:ascii="Calibri" w:eastAsia="HelveticaNeue-Light" w:hAnsi="Calibri" w:cs="Calibri"/>
                              <w:b/>
                              <w:sz w:val="18"/>
                              <w:szCs w:val="13"/>
                              <w:lang w:eastAsia="en-AU"/>
                            </w:rPr>
                            <w:br/>
                          </w:r>
                          <w:proofErr w:type="gramStart"/>
                          <w:r>
                            <w:rPr>
                              <w:rFonts w:ascii="Calibri" w:eastAsia="HelveticaNeue-Medium" w:hAnsi="Calibri" w:cs="Calibri"/>
                              <w:sz w:val="18"/>
                              <w:szCs w:val="13"/>
                              <w:lang w:eastAsia="en-AU"/>
                            </w:rPr>
                            <w:t>Telephone  0438518251</w:t>
                          </w:r>
                          <w:proofErr w:type="gramEnd"/>
                          <w:r w:rsidR="00610BA7" w:rsidRPr="00177E5B">
                            <w:rPr>
                              <w:rFonts w:ascii="Calibri" w:eastAsia="HelveticaNeue-Medium" w:hAnsi="Calibri" w:cs="Calibri"/>
                              <w:sz w:val="18"/>
                              <w:szCs w:val="13"/>
                              <w:lang w:eastAsia="en-AU"/>
                            </w:rPr>
                            <w:tab/>
                          </w:r>
                          <w:r w:rsidR="002E0BCC">
                            <w:rPr>
                              <w:rFonts w:ascii="Calibri" w:eastAsia="HelveticaNeue-Medium" w:hAnsi="Calibri" w:cs="Calibri"/>
                              <w:sz w:val="18"/>
                              <w:szCs w:val="13"/>
                              <w:lang w:eastAsia="en-AU"/>
                            </w:rPr>
                            <w:br/>
                          </w:r>
                          <w:r w:rsidR="00610BA7" w:rsidRPr="00177E5B">
                            <w:rPr>
                              <w:rFonts w:ascii="Calibri" w:eastAsia="HelveticaNeue-Medium" w:hAnsi="Calibri" w:cs="Calibri"/>
                              <w:sz w:val="18"/>
                              <w:szCs w:val="13"/>
                              <w:lang w:eastAsia="en-AU"/>
                            </w:rPr>
                            <w:t xml:space="preserve">Email </w:t>
                          </w:r>
                          <w:r w:rsidR="002E0BCC">
                            <w:rPr>
                              <w:rFonts w:ascii="Calibri" w:eastAsia="HelveticaNeue-Medium" w:hAnsi="Calibri" w:cs="Calibri"/>
                              <w:sz w:val="18"/>
                              <w:szCs w:val="13"/>
                              <w:lang w:eastAsia="en-AU"/>
                            </w:rPr>
                            <w:br/>
                            <w:t>j</w:t>
                          </w:r>
                          <w:r>
                            <w:rPr>
                              <w:rFonts w:ascii="Calibri" w:eastAsia="HelveticaNeue-Medium" w:hAnsi="Calibri" w:cs="Calibri"/>
                              <w:sz w:val="18"/>
                              <w:szCs w:val="13"/>
                              <w:lang w:eastAsia="en-AU"/>
                            </w:rPr>
                            <w:t>ordan.west@uqconnect.edu.au</w:t>
                          </w:r>
                        </w:p>
                        <w:p w:rsidR="00B4666E" w:rsidRPr="00177E5B" w:rsidRDefault="00B4666E" w:rsidP="00D1293F">
                          <w:pPr>
                            <w:rPr>
                              <w:rFonts w:ascii="Calibri" w:hAnsi="Calibri" w:cs="Calibri"/>
                              <w:sz w:val="12"/>
                              <w:szCs w:val="10"/>
                            </w:rPr>
                          </w:pPr>
                          <w:r w:rsidRPr="00177E5B">
                            <w:rPr>
                              <w:rFonts w:ascii="Calibri" w:eastAsia="HelveticaNeue-Light" w:hAnsi="Calibri" w:cs="Calibri"/>
                              <w:sz w:val="12"/>
                              <w:szCs w:val="10"/>
                              <w:lang w:eastAsia="en-AU"/>
                            </w:rPr>
                            <w:t>CRICOS PROVIDER NUMBER 00025B</w:t>
                          </w:r>
                        </w:p>
                        <w:p w:rsidR="00B4666E" w:rsidRDefault="00B4666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2.3pt;margin-top:-3.1pt;width:133.45pt;height:8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HxTgwIAABE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" stroked="f">
              <v:textbox>
                <w:txbxContent>
                  <w:p w:rsidR="00610BA7" w:rsidRPr="00177E5B" w:rsidRDefault="001C1352" w:rsidP="00D9172A">
                    <w:pPr>
                      <w:autoSpaceDE w:val="0"/>
                      <w:autoSpaceDN w:val="0"/>
                      <w:adjustRightInd w:val="0"/>
                      <w:jc w:val="left"/>
                      <w:rPr>
                        <w:rFonts w:ascii="Calibri" w:eastAsia="HelveticaNeue-Medium" w:hAnsi="Calibri" w:cs="Calibri"/>
                        <w:sz w:val="18"/>
                        <w:szCs w:val="13"/>
                        <w:lang w:eastAsia="en-AU"/>
                      </w:rPr>
                    </w:pPr>
                    <w:r w:rsidRPr="00826422">
                      <w:rPr>
                        <w:rFonts w:ascii="Calibri" w:eastAsia="HelveticaNeue-Light" w:hAnsi="Calibri" w:cs="Calibri"/>
                        <w:b/>
                        <w:sz w:val="18"/>
                        <w:szCs w:val="13"/>
                        <w:lang w:eastAsia="en-AU"/>
                      </w:rPr>
                      <w:t>Jordan West</w:t>
                    </w:r>
                    <w:r w:rsidR="002E0BCC" w:rsidRPr="00826422">
                      <w:rPr>
                        <w:rFonts w:ascii="Calibri" w:eastAsia="HelveticaNeue-Light" w:hAnsi="Calibri" w:cs="Calibri"/>
                        <w:b/>
                        <w:sz w:val="18"/>
                        <w:szCs w:val="13"/>
                        <w:lang w:eastAsia="en-AU"/>
                      </w:rPr>
                      <w:br/>
                    </w:r>
                    <w:proofErr w:type="gramStart"/>
                    <w:r>
                      <w:rPr>
                        <w:rFonts w:ascii="Calibri" w:eastAsia="HelveticaNeue-Medium" w:hAnsi="Calibri" w:cs="Calibri"/>
                        <w:sz w:val="18"/>
                        <w:szCs w:val="13"/>
                        <w:lang w:eastAsia="en-AU"/>
                      </w:rPr>
                      <w:t>Telephone  0438518251</w:t>
                    </w:r>
                    <w:proofErr w:type="gramEnd"/>
                    <w:r w:rsidR="00610BA7" w:rsidRPr="00177E5B">
                      <w:rPr>
                        <w:rFonts w:ascii="Calibri" w:eastAsia="HelveticaNeue-Medium" w:hAnsi="Calibri" w:cs="Calibri"/>
                        <w:sz w:val="18"/>
                        <w:szCs w:val="13"/>
                        <w:lang w:eastAsia="en-AU"/>
                      </w:rPr>
                      <w:tab/>
                    </w:r>
                    <w:r w:rsidR="002E0BCC">
                      <w:rPr>
                        <w:rFonts w:ascii="Calibri" w:eastAsia="HelveticaNeue-Medium" w:hAnsi="Calibri" w:cs="Calibri"/>
                        <w:sz w:val="18"/>
                        <w:szCs w:val="13"/>
                        <w:lang w:eastAsia="en-AU"/>
                      </w:rPr>
                      <w:br/>
                    </w:r>
                    <w:r w:rsidR="00610BA7" w:rsidRPr="00177E5B">
                      <w:rPr>
                        <w:rFonts w:ascii="Calibri" w:eastAsia="HelveticaNeue-Medium" w:hAnsi="Calibri" w:cs="Calibri"/>
                        <w:sz w:val="18"/>
                        <w:szCs w:val="13"/>
                        <w:lang w:eastAsia="en-AU"/>
                      </w:rPr>
                      <w:t xml:space="preserve">Email </w:t>
                    </w:r>
                    <w:r w:rsidR="002E0BCC">
                      <w:rPr>
                        <w:rFonts w:ascii="Calibri" w:eastAsia="HelveticaNeue-Medium" w:hAnsi="Calibri" w:cs="Calibri"/>
                        <w:sz w:val="18"/>
                        <w:szCs w:val="13"/>
                        <w:lang w:eastAsia="en-AU"/>
                      </w:rPr>
                      <w:br/>
                      <w:t>j</w:t>
                    </w:r>
                    <w:r>
                      <w:rPr>
                        <w:rFonts w:ascii="Calibri" w:eastAsia="HelveticaNeue-Medium" w:hAnsi="Calibri" w:cs="Calibri"/>
                        <w:sz w:val="18"/>
                        <w:szCs w:val="13"/>
                        <w:lang w:eastAsia="en-AU"/>
                      </w:rPr>
                      <w:t>ordan.west@uqconnect.edu.au</w:t>
                    </w:r>
                  </w:p>
                  <w:p w:rsidR="00B4666E" w:rsidRPr="00177E5B" w:rsidRDefault="00B4666E" w:rsidP="00D1293F">
                    <w:pPr>
                      <w:rPr>
                        <w:rFonts w:ascii="Calibri" w:hAnsi="Calibri" w:cs="Calibri"/>
                        <w:sz w:val="12"/>
                        <w:szCs w:val="10"/>
                      </w:rPr>
                    </w:pPr>
                    <w:r w:rsidRPr="00177E5B">
                      <w:rPr>
                        <w:rFonts w:ascii="Calibri" w:eastAsia="HelveticaNeue-Light" w:hAnsi="Calibri" w:cs="Calibri"/>
                        <w:sz w:val="12"/>
                        <w:szCs w:val="10"/>
                        <w:lang w:eastAsia="en-AU"/>
                      </w:rPr>
                      <w:t>CRICOS PROVIDER NUMBER 00025B</w:t>
                    </w:r>
                  </w:p>
                  <w:p w:rsidR="00B4666E" w:rsidRDefault="00B4666E"/>
                </w:txbxContent>
              </v:textbox>
            </v:shape>
          </w:pict>
        </mc:Fallback>
      </mc:AlternateContent>
    </w:r>
    <w:r>
      <w:rPr>
        <w:rFonts w:ascii="Calibri" w:hAnsi="Calibri" w:cs="Calibri"/>
        <w:noProof/>
        <w:sz w:val="22"/>
        <w:lang w:eastAsia="ja-JP"/>
      </w:rPr>
      <w:drawing>
        <wp:anchor distT="0" distB="0" distL="114300" distR="114300" simplePos="0" relativeHeight="251656192" behindDoc="0" locked="0" layoutInCell="1" allowOverlap="1">
          <wp:simplePos x="0" y="0"/>
          <wp:positionH relativeFrom="page">
            <wp:posOffset>5606415</wp:posOffset>
          </wp:positionH>
          <wp:positionV relativeFrom="page">
            <wp:posOffset>252095</wp:posOffset>
          </wp:positionV>
          <wp:extent cx="1581150" cy="447675"/>
          <wp:effectExtent l="0" t="0" r="0" b="9525"/>
          <wp:wrapNone/>
          <wp:docPr id="17" name="Picture 0" descr="UQlogoLscape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QlogoLscape 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noProof/>
        <w:sz w:val="22"/>
        <w:lang w:eastAsia="ja-JP"/>
      </w:rPr>
      <mc:AlternateContent>
        <mc:Choice Requires="wps">
          <w:drawing>
            <wp:anchor distT="0" distB="0" distL="114300" distR="114300" simplePos="0" relativeHeight="251655168" behindDoc="0" locked="0" layoutInCell="1" allowOverlap="1">
              <wp:simplePos x="0" y="0"/>
              <wp:positionH relativeFrom="page">
                <wp:align>center</wp:align>
              </wp:positionH>
              <wp:positionV relativeFrom="page">
                <wp:posOffset>836930</wp:posOffset>
              </wp:positionV>
              <wp:extent cx="6803390" cy="635"/>
              <wp:effectExtent l="13335" t="8255" r="12700" b="1016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3390" cy="635"/>
                      </a:xfrm>
                      <a:prstGeom prst="straightConnector1">
                        <a:avLst/>
                      </a:prstGeom>
                      <a:noFill/>
                      <a:ln w="6350">
                        <a:solidFill>
                          <a:srgbClr val="A899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0;margin-top:65.9pt;width:535.7pt;height:.05pt;z-index:25165516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" strokecolor="#a8996e" strokeweight=".5pt">
              <w10:wrap anchorx="page" anchory="page"/>
            </v:shape>
          </w:pict>
        </mc:Fallback>
      </mc:AlternateContent>
    </w:r>
    <w:r w:rsidR="001125E2" w:rsidRPr="00177E5B">
      <w:rPr>
        <w:rFonts w:ascii="Calibri" w:hAnsi="Calibri" w:cs="Calibri"/>
        <w:b/>
        <w:sz w:val="22"/>
      </w:rPr>
      <w:t xml:space="preserve">School of Information </w:t>
    </w:r>
    <w:r w:rsidR="00D1293F" w:rsidRPr="00177E5B">
      <w:rPr>
        <w:rFonts w:ascii="Calibri" w:hAnsi="Calibri" w:cs="Calibri"/>
        <w:b/>
        <w:sz w:val="22"/>
      </w:rPr>
      <w:t>Technology and Electrical Engineering</w:t>
    </w:r>
  </w:p>
  <w:p w:rsidR="001125E2" w:rsidRPr="00B25AEC" w:rsidRDefault="001125E2" w:rsidP="00D1293F">
    <w:pPr>
      <w:pStyle w:val="Header"/>
      <w:ind w:left="-1134"/>
      <w:rPr>
        <w:rFonts w:ascii="Calibri" w:hAnsi="Calibri" w:cs="Calibri"/>
        <w:sz w:val="18"/>
      </w:rPr>
    </w:pPr>
    <w:r w:rsidRPr="00B25AEC">
      <w:rPr>
        <w:rFonts w:ascii="Calibri" w:hAnsi="Calibri" w:cs="Calibri"/>
        <w:sz w:val="18"/>
      </w:rPr>
      <w:t>HEAD OF SCHOOL</w:t>
    </w:r>
  </w:p>
  <w:p w:rsidR="00D1293F" w:rsidRPr="00B25AEC" w:rsidRDefault="00D1293F" w:rsidP="00D1293F">
    <w:pPr>
      <w:pStyle w:val="Header"/>
      <w:ind w:left="-1134"/>
      <w:rPr>
        <w:rFonts w:ascii="Calibri" w:hAnsi="Calibri" w:cs="Calibri"/>
        <w:b/>
        <w:sz w:val="18"/>
      </w:rPr>
    </w:pPr>
    <w:r w:rsidRPr="00B25AEC">
      <w:rPr>
        <w:rFonts w:ascii="Calibri" w:hAnsi="Calibri" w:cs="Calibri"/>
        <w:b/>
        <w:sz w:val="18"/>
      </w:rPr>
      <w:t>Professor Paul Strooper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05BFB"/>
    <w:multiLevelType w:val="hybridMultilevel"/>
    <w:tmpl w:val="935CBB52"/>
    <w:lvl w:ilvl="0" w:tplc="4A1A2818">
      <w:numFmt w:val="bullet"/>
      <w:lvlText w:val="-"/>
      <w:lvlJc w:val="left"/>
      <w:pPr>
        <w:tabs>
          <w:tab w:val="num" w:pos="720"/>
        </w:tabs>
        <w:ind w:left="720" w:hanging="360"/>
      </w:pPr>
      <w:rPr>
        <w:rFonts w:ascii="Arial" w:eastAsia="HelveticaNeue-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5836615"/>
    <w:multiLevelType w:val="hybridMultilevel"/>
    <w:tmpl w:val="DFFC6AD6"/>
    <w:lvl w:ilvl="0" w:tplc="77D0C346">
      <w:start w:val="1"/>
      <w:numFmt w:val="bullet"/>
      <w:lvlText w:val=""/>
      <w:lvlJc w:val="left"/>
      <w:pPr>
        <w:tabs>
          <w:tab w:val="num" w:pos="454"/>
        </w:tabs>
        <w:ind w:left="454" w:hanging="28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9217">
      <o:colormru v:ext="edit" colors="#a8996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CD8"/>
    <w:rsid w:val="00004CAE"/>
    <w:rsid w:val="001125E2"/>
    <w:rsid w:val="001307FC"/>
    <w:rsid w:val="00177E5B"/>
    <w:rsid w:val="001B3E65"/>
    <w:rsid w:val="001B6D5D"/>
    <w:rsid w:val="001C1352"/>
    <w:rsid w:val="001E0277"/>
    <w:rsid w:val="001F353E"/>
    <w:rsid w:val="00261474"/>
    <w:rsid w:val="00271459"/>
    <w:rsid w:val="00292131"/>
    <w:rsid w:val="002B7B28"/>
    <w:rsid w:val="002C7CD8"/>
    <w:rsid w:val="002E0BCC"/>
    <w:rsid w:val="00303F5E"/>
    <w:rsid w:val="00346043"/>
    <w:rsid w:val="00346BA5"/>
    <w:rsid w:val="00370C75"/>
    <w:rsid w:val="00381C93"/>
    <w:rsid w:val="003C0AE5"/>
    <w:rsid w:val="00406684"/>
    <w:rsid w:val="00454BAE"/>
    <w:rsid w:val="004F6A7D"/>
    <w:rsid w:val="00532946"/>
    <w:rsid w:val="00540F0E"/>
    <w:rsid w:val="00564E05"/>
    <w:rsid w:val="00573D5D"/>
    <w:rsid w:val="005A40C0"/>
    <w:rsid w:val="005A436D"/>
    <w:rsid w:val="005D691B"/>
    <w:rsid w:val="005F3406"/>
    <w:rsid w:val="00610BA7"/>
    <w:rsid w:val="0063047F"/>
    <w:rsid w:val="006A73D0"/>
    <w:rsid w:val="006D3A2C"/>
    <w:rsid w:val="006F12E1"/>
    <w:rsid w:val="006F66B7"/>
    <w:rsid w:val="00731496"/>
    <w:rsid w:val="007414D7"/>
    <w:rsid w:val="0075116F"/>
    <w:rsid w:val="007665F7"/>
    <w:rsid w:val="0077148C"/>
    <w:rsid w:val="0078321C"/>
    <w:rsid w:val="00796515"/>
    <w:rsid w:val="00826422"/>
    <w:rsid w:val="00866B3F"/>
    <w:rsid w:val="00886DE5"/>
    <w:rsid w:val="008C7516"/>
    <w:rsid w:val="0092552B"/>
    <w:rsid w:val="00945C0E"/>
    <w:rsid w:val="00950150"/>
    <w:rsid w:val="009957F9"/>
    <w:rsid w:val="009F65B0"/>
    <w:rsid w:val="00A25254"/>
    <w:rsid w:val="00AA761B"/>
    <w:rsid w:val="00AD4DCA"/>
    <w:rsid w:val="00B145BD"/>
    <w:rsid w:val="00B16877"/>
    <w:rsid w:val="00B170B7"/>
    <w:rsid w:val="00B25AEC"/>
    <w:rsid w:val="00B4666E"/>
    <w:rsid w:val="00C26B9E"/>
    <w:rsid w:val="00C4399A"/>
    <w:rsid w:val="00C83D13"/>
    <w:rsid w:val="00C87C04"/>
    <w:rsid w:val="00C92639"/>
    <w:rsid w:val="00CA0D3B"/>
    <w:rsid w:val="00CA7045"/>
    <w:rsid w:val="00CB38E6"/>
    <w:rsid w:val="00D1293F"/>
    <w:rsid w:val="00D24AAE"/>
    <w:rsid w:val="00D32E54"/>
    <w:rsid w:val="00D453A1"/>
    <w:rsid w:val="00D627DC"/>
    <w:rsid w:val="00D650C0"/>
    <w:rsid w:val="00D72F16"/>
    <w:rsid w:val="00D7795F"/>
    <w:rsid w:val="00D9172A"/>
    <w:rsid w:val="00DC196F"/>
    <w:rsid w:val="00E621A0"/>
    <w:rsid w:val="00E83428"/>
    <w:rsid w:val="00E838F6"/>
    <w:rsid w:val="00E85387"/>
    <w:rsid w:val="00E95247"/>
    <w:rsid w:val="00E95FEB"/>
    <w:rsid w:val="00EA38F6"/>
    <w:rsid w:val="00ED65E5"/>
    <w:rsid w:val="00F94F66"/>
    <w:rsid w:val="00FA2899"/>
    <w:rsid w:val="00FA3E39"/>
    <w:rsid w:val="00FC3AF6"/>
    <w:rsid w:val="00FF280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9217">
      <o:colormru v:ext="edit" colors="#a8996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2"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77"/>
    <w:pPr>
      <w:spacing w:before="120"/>
      <w:jc w:val="both"/>
    </w:pPr>
    <w:rPr>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2"/>
    <w:qFormat/>
    <w:rsid w:val="007414D7"/>
    <w:pPr>
      <w:spacing w:after="240" w:line="190" w:lineRule="atLeast"/>
    </w:pPr>
    <w:rPr>
      <w:sz w:val="16"/>
      <w:szCs w:val="22"/>
      <w:lang w:eastAsia="en-US"/>
    </w:rPr>
  </w:style>
  <w:style w:type="character" w:customStyle="1" w:styleId="BodyTextChar">
    <w:name w:val="Body Text Char"/>
    <w:link w:val="BodyText"/>
    <w:uiPriority w:val="2"/>
    <w:rsid w:val="007414D7"/>
    <w:rPr>
      <w:sz w:val="16"/>
      <w:szCs w:val="22"/>
      <w:lang w:val="en-AU" w:eastAsia="en-US" w:bidi="ar-SA"/>
    </w:rPr>
  </w:style>
  <w:style w:type="paragraph" w:styleId="Header">
    <w:name w:val="header"/>
    <w:basedOn w:val="Normal"/>
    <w:link w:val="HeaderChar"/>
    <w:uiPriority w:val="99"/>
    <w:unhideWhenUsed/>
    <w:rsid w:val="00C26B9E"/>
    <w:pPr>
      <w:tabs>
        <w:tab w:val="center" w:pos="4513"/>
        <w:tab w:val="right" w:pos="9026"/>
      </w:tabs>
    </w:pPr>
  </w:style>
  <w:style w:type="character" w:customStyle="1" w:styleId="HeaderChar">
    <w:name w:val="Header Char"/>
    <w:link w:val="Header"/>
    <w:uiPriority w:val="99"/>
    <w:rsid w:val="00C26B9E"/>
    <w:rPr>
      <w:sz w:val="16"/>
    </w:rPr>
  </w:style>
  <w:style w:type="paragraph" w:styleId="Footer">
    <w:name w:val="footer"/>
    <w:basedOn w:val="Normal"/>
    <w:link w:val="FooterChar"/>
    <w:uiPriority w:val="3"/>
    <w:rsid w:val="00D453A1"/>
    <w:pPr>
      <w:tabs>
        <w:tab w:val="left" w:pos="2041"/>
        <w:tab w:val="left" w:pos="4479"/>
        <w:tab w:val="left" w:pos="6350"/>
      </w:tabs>
    </w:pPr>
    <w:rPr>
      <w:sz w:val="14"/>
      <w:szCs w:val="14"/>
    </w:rPr>
  </w:style>
  <w:style w:type="character" w:customStyle="1" w:styleId="FooterChar">
    <w:name w:val="Footer Char"/>
    <w:link w:val="Footer"/>
    <w:uiPriority w:val="3"/>
    <w:rsid w:val="00D453A1"/>
    <w:rPr>
      <w:sz w:val="14"/>
      <w:szCs w:val="14"/>
    </w:rPr>
  </w:style>
  <w:style w:type="character" w:styleId="Hyperlink">
    <w:name w:val="Hyperlink"/>
    <w:uiPriority w:val="99"/>
    <w:unhideWhenUsed/>
    <w:rsid w:val="00D453A1"/>
    <w:rPr>
      <w:color w:val="0000FF"/>
      <w:u w:val="single"/>
    </w:rPr>
  </w:style>
  <w:style w:type="paragraph" w:styleId="BalloonText">
    <w:name w:val="Balloon Text"/>
    <w:basedOn w:val="Normal"/>
    <w:semiHidden/>
    <w:rsid w:val="00950150"/>
    <w:rPr>
      <w:rFonts w:ascii="Tahoma" w:hAnsi="Tahoma" w:cs="Tahoma"/>
      <w:szCs w:val="16"/>
    </w:rPr>
  </w:style>
  <w:style w:type="table" w:styleId="TableGrid">
    <w:name w:val="Table Grid"/>
    <w:basedOn w:val="TableNormal"/>
    <w:rsid w:val="003C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next w:val="Signature"/>
    <w:rsid w:val="009957F9"/>
    <w:pPr>
      <w:keepNext/>
      <w:spacing w:after="60" w:line="220" w:lineRule="atLeast"/>
    </w:pPr>
    <w:rPr>
      <w:rFonts w:eastAsia="Times New Roman"/>
      <w:spacing w:val="-5"/>
      <w:szCs w:val="20"/>
      <w:lang w:val="en-GB"/>
    </w:rPr>
  </w:style>
  <w:style w:type="paragraph" w:styleId="Signature">
    <w:name w:val="Signature"/>
    <w:basedOn w:val="Normal"/>
    <w:next w:val="Normal"/>
    <w:rsid w:val="009957F9"/>
    <w:pPr>
      <w:keepNext/>
      <w:spacing w:before="880" w:line="220" w:lineRule="atLeast"/>
    </w:pPr>
    <w:rPr>
      <w:rFonts w:eastAsia="Times New Roman"/>
      <w:spacing w:val="-5"/>
      <w:szCs w:val="20"/>
      <w:lang w:val="en-GB"/>
    </w:rPr>
  </w:style>
  <w:style w:type="character" w:styleId="FollowedHyperlink">
    <w:name w:val="FollowedHyperlink"/>
    <w:uiPriority w:val="99"/>
    <w:semiHidden/>
    <w:unhideWhenUsed/>
    <w:rsid w:val="00D1293F"/>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2"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877"/>
    <w:pPr>
      <w:spacing w:before="120"/>
      <w:jc w:val="both"/>
    </w:pPr>
    <w:rPr>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2"/>
    <w:qFormat/>
    <w:rsid w:val="007414D7"/>
    <w:pPr>
      <w:spacing w:after="240" w:line="190" w:lineRule="atLeast"/>
    </w:pPr>
    <w:rPr>
      <w:sz w:val="16"/>
      <w:szCs w:val="22"/>
      <w:lang w:eastAsia="en-US"/>
    </w:rPr>
  </w:style>
  <w:style w:type="character" w:customStyle="1" w:styleId="BodyTextChar">
    <w:name w:val="Body Text Char"/>
    <w:link w:val="BodyText"/>
    <w:uiPriority w:val="2"/>
    <w:rsid w:val="007414D7"/>
    <w:rPr>
      <w:sz w:val="16"/>
      <w:szCs w:val="22"/>
      <w:lang w:val="en-AU" w:eastAsia="en-US" w:bidi="ar-SA"/>
    </w:rPr>
  </w:style>
  <w:style w:type="paragraph" w:styleId="Header">
    <w:name w:val="header"/>
    <w:basedOn w:val="Normal"/>
    <w:link w:val="HeaderChar"/>
    <w:uiPriority w:val="99"/>
    <w:unhideWhenUsed/>
    <w:rsid w:val="00C26B9E"/>
    <w:pPr>
      <w:tabs>
        <w:tab w:val="center" w:pos="4513"/>
        <w:tab w:val="right" w:pos="9026"/>
      </w:tabs>
    </w:pPr>
  </w:style>
  <w:style w:type="character" w:customStyle="1" w:styleId="HeaderChar">
    <w:name w:val="Header Char"/>
    <w:link w:val="Header"/>
    <w:uiPriority w:val="99"/>
    <w:rsid w:val="00C26B9E"/>
    <w:rPr>
      <w:sz w:val="16"/>
    </w:rPr>
  </w:style>
  <w:style w:type="paragraph" w:styleId="Footer">
    <w:name w:val="footer"/>
    <w:basedOn w:val="Normal"/>
    <w:link w:val="FooterChar"/>
    <w:uiPriority w:val="3"/>
    <w:rsid w:val="00D453A1"/>
    <w:pPr>
      <w:tabs>
        <w:tab w:val="left" w:pos="2041"/>
        <w:tab w:val="left" w:pos="4479"/>
        <w:tab w:val="left" w:pos="6350"/>
      </w:tabs>
    </w:pPr>
    <w:rPr>
      <w:sz w:val="14"/>
      <w:szCs w:val="14"/>
    </w:rPr>
  </w:style>
  <w:style w:type="character" w:customStyle="1" w:styleId="FooterChar">
    <w:name w:val="Footer Char"/>
    <w:link w:val="Footer"/>
    <w:uiPriority w:val="3"/>
    <w:rsid w:val="00D453A1"/>
    <w:rPr>
      <w:sz w:val="14"/>
      <w:szCs w:val="14"/>
    </w:rPr>
  </w:style>
  <w:style w:type="character" w:styleId="Hyperlink">
    <w:name w:val="Hyperlink"/>
    <w:uiPriority w:val="99"/>
    <w:unhideWhenUsed/>
    <w:rsid w:val="00D453A1"/>
    <w:rPr>
      <w:color w:val="0000FF"/>
      <w:u w:val="single"/>
    </w:rPr>
  </w:style>
  <w:style w:type="paragraph" w:styleId="BalloonText">
    <w:name w:val="Balloon Text"/>
    <w:basedOn w:val="Normal"/>
    <w:semiHidden/>
    <w:rsid w:val="00950150"/>
    <w:rPr>
      <w:rFonts w:ascii="Tahoma" w:hAnsi="Tahoma" w:cs="Tahoma"/>
      <w:szCs w:val="16"/>
    </w:rPr>
  </w:style>
  <w:style w:type="table" w:styleId="TableGrid">
    <w:name w:val="Table Grid"/>
    <w:basedOn w:val="TableNormal"/>
    <w:rsid w:val="003C0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losing">
    <w:name w:val="Closing"/>
    <w:basedOn w:val="Normal"/>
    <w:next w:val="Signature"/>
    <w:rsid w:val="009957F9"/>
    <w:pPr>
      <w:keepNext/>
      <w:spacing w:after="60" w:line="220" w:lineRule="atLeast"/>
    </w:pPr>
    <w:rPr>
      <w:rFonts w:eastAsia="Times New Roman"/>
      <w:spacing w:val="-5"/>
      <w:szCs w:val="20"/>
      <w:lang w:val="en-GB"/>
    </w:rPr>
  </w:style>
  <w:style w:type="paragraph" w:styleId="Signature">
    <w:name w:val="Signature"/>
    <w:basedOn w:val="Normal"/>
    <w:next w:val="Normal"/>
    <w:rsid w:val="009957F9"/>
    <w:pPr>
      <w:keepNext/>
      <w:spacing w:before="880" w:line="220" w:lineRule="atLeast"/>
    </w:pPr>
    <w:rPr>
      <w:rFonts w:eastAsia="Times New Roman"/>
      <w:spacing w:val="-5"/>
      <w:szCs w:val="20"/>
      <w:lang w:val="en-GB"/>
    </w:rPr>
  </w:style>
  <w:style w:type="character" w:styleId="FollowedHyperlink">
    <w:name w:val="FollowedHyperlink"/>
    <w:uiPriority w:val="99"/>
    <w:semiHidden/>
    <w:unhideWhenUsed/>
    <w:rsid w:val="00D1293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file:///C:\Users\s4118488\AppData\Roaming\Microsoft\Word\www.itee.uq.edu.au" TargetMode="External"/><Relationship Id="rId2" Type="http://schemas.openxmlformats.org/officeDocument/2006/relationships/hyperlink" Target="file:///C:\Users\s4118488\AppData\Roaming\Microsoft\Word\www.itee.uq.edu.au"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qcday1\LOCALS~1\Temp\Letterhead_colour_100years_FIN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Letterhead_colour_100years_FINAL.dot</Template>
  <TotalTime>64</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[first_name] [last_name]</vt:lpstr>
    </vt:vector>
  </TitlesOfParts>
  <Company>University of Queensland</Company>
  <LinksUpToDate>false</LinksUpToDate>
  <CharactersWithSpaces>3429</CharactersWithSpaces>
  <SharedDoc>false</SharedDoc>
  <HLinks>
    <vt:vector size="6" baseType="variant">
      <vt:variant>
        <vt:i4>6160389</vt:i4>
      </vt:variant>
      <vt:variant>
        <vt:i4>0</vt:i4>
      </vt:variant>
      <vt:variant>
        <vt:i4>0</vt:i4>
      </vt:variant>
      <vt:variant>
        <vt:i4>5</vt:i4>
      </vt:variant>
      <vt:variant>
        <vt:lpwstr>../AppData/Roaming/Microsoft/Word/www.itee.uq.edu.au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[first_name] [last_name]</dc:title>
  <dc:creator>Caroline Day</dc:creator>
  <cp:lastModifiedBy>Jordan West</cp:lastModifiedBy>
  <cp:revision>22</cp:revision>
  <cp:lastPrinted>2009-04-23T02:49:00Z</cp:lastPrinted>
  <dcterms:created xsi:type="dcterms:W3CDTF">2012-05-31T01:51:00Z</dcterms:created>
  <dcterms:modified xsi:type="dcterms:W3CDTF">2012-07-06T07:23:00Z</dcterms:modified>
</cp:coreProperties>
</file>